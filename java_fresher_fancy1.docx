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B438DB6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FCCFEBC" w14:textId="12AFDBB2" w:rsidR="001B2ABD" w:rsidRDefault="005635B7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F8BFA13" wp14:editId="16F8D48D">
                  <wp:extent cx="1600200" cy="1365250"/>
                  <wp:effectExtent l="133350" t="76200" r="57150" b="13970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ajni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2" t="1672" r="3625" b="38440"/>
                          <a:stretch/>
                        </pic:blipFill>
                        <pic:spPr bwMode="auto">
                          <a:xfrm>
                            <a:off x="0" y="0"/>
                            <a:ext cx="1600200" cy="13652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6556B0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5F6F72E" w14:textId="6E6289E0" w:rsidR="001B2ABD" w:rsidRPr="005635B7" w:rsidRDefault="005635B7" w:rsidP="001B2ABD">
            <w:pPr>
              <w:pStyle w:val="Title"/>
              <w:rPr>
                <w:b/>
                <w:bCs/>
                <w:sz w:val="56"/>
                <w:szCs w:val="56"/>
              </w:rPr>
            </w:pPr>
            <w:r w:rsidRPr="005635B7">
              <w:rPr>
                <w:b/>
                <w:bCs/>
                <w:sz w:val="56"/>
                <w:szCs w:val="56"/>
              </w:rPr>
              <w:t>R</w:t>
            </w:r>
            <w:r w:rsidR="001D721D">
              <w:rPr>
                <w:b/>
                <w:bCs/>
                <w:sz w:val="56"/>
                <w:szCs w:val="56"/>
              </w:rPr>
              <w:t>ajanikanta</w:t>
            </w:r>
          </w:p>
          <w:p w14:paraId="5E75762D" w14:textId="66E03D4F" w:rsidR="001B2ABD" w:rsidRDefault="001D721D" w:rsidP="001B2ABD">
            <w:pPr>
              <w:pStyle w:val="Subtitle"/>
            </w:pPr>
            <w:r>
              <w:rPr>
                <w:spacing w:val="0"/>
                <w:w w:val="100"/>
              </w:rPr>
              <w:t>Full stack java developer</w:t>
            </w:r>
          </w:p>
        </w:tc>
      </w:tr>
      <w:tr w:rsidR="001B2ABD" w14:paraId="4027DF7C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494BB62DADA140C0BB2F03FA7297C68D"/>
              </w:placeholder>
              <w:temporary/>
              <w:showingPlcHdr/>
              <w15:appearance w15:val="hidden"/>
            </w:sdtPr>
            <w:sdtEndPr/>
            <w:sdtContent>
              <w:p w14:paraId="49A07880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463D45C0" w14:textId="6E28F320" w:rsidR="00036450" w:rsidRDefault="005635B7" w:rsidP="005635B7">
            <w:r>
              <w:rPr>
                <w:rFonts w:ascii="Arial" w:hAnsi="Arial"/>
                <w:bCs/>
                <w:color w:val="000000"/>
                <w:sz w:val="22"/>
              </w:rPr>
              <w:t xml:space="preserve">Seeking a challenging position in a quality growth-oriented IT environment </w:t>
            </w:r>
            <w:r>
              <w:rPr>
                <w:rFonts w:ascii="Arial" w:hAnsi="Arial"/>
                <w:color w:val="000000"/>
                <w:sz w:val="22"/>
              </w:rPr>
              <w:t>to continuously strive for higher achievement in life and establish myself as a perfect and accept challenging work</w:t>
            </w:r>
            <w:r>
              <w:rPr>
                <w:rFonts w:ascii="Arial" w:hAnsi="Arial"/>
                <w:bCs/>
                <w:color w:val="000000"/>
                <w:sz w:val="22"/>
              </w:rPr>
              <w:t xml:space="preserve"> where my knowledge in </w:t>
            </w:r>
            <w:r>
              <w:rPr>
                <w:rFonts w:ascii="Arial" w:hAnsi="Arial"/>
                <w:b/>
                <w:bCs/>
                <w:color w:val="000000"/>
                <w:sz w:val="22"/>
              </w:rPr>
              <w:t>Java and Java related technologies</w:t>
            </w:r>
            <w:r>
              <w:rPr>
                <w:rFonts w:ascii="Arial" w:hAnsi="Arial"/>
                <w:bCs/>
                <w:color w:val="000000"/>
                <w:sz w:val="22"/>
              </w:rPr>
              <w:t>, my skills and experience can contribute towards the growth of the company</w:t>
            </w:r>
          </w:p>
          <w:p w14:paraId="37A9B011" w14:textId="77777777" w:rsidR="00036450" w:rsidRDefault="00036450" w:rsidP="00036450"/>
          <w:sdt>
            <w:sdtPr>
              <w:id w:val="-1954003311"/>
              <w:placeholder>
                <w:docPart w:val="878B8BA66D1E45CCB1862B5B1DE6D4F9"/>
              </w:placeholder>
              <w:temporary/>
              <w:showingPlcHdr/>
              <w15:appearance w15:val="hidden"/>
            </w:sdtPr>
            <w:sdtEndPr/>
            <w:sdtContent>
              <w:p w14:paraId="03D44370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667D97B668DE451FA5037C5A985FC201"/>
              </w:placeholder>
              <w:temporary/>
              <w:showingPlcHdr/>
              <w15:appearance w15:val="hidden"/>
            </w:sdtPr>
            <w:sdtEndPr/>
            <w:sdtContent>
              <w:p w14:paraId="012BC934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7D27522" w14:textId="510EA84D" w:rsidR="004D3011" w:rsidRDefault="005635B7" w:rsidP="004D3011">
            <w:r>
              <w:t xml:space="preserve">+91 </w:t>
            </w:r>
            <w:proofErr w:type="spellStart"/>
            <w:r>
              <w:t>xxxxxxxxx</w:t>
            </w:r>
            <w:proofErr w:type="spellEnd"/>
          </w:p>
          <w:p w14:paraId="2FE45765" w14:textId="77777777" w:rsidR="004D3011" w:rsidRPr="004D3011" w:rsidRDefault="004D3011" w:rsidP="004D3011"/>
          <w:sdt>
            <w:sdtPr>
              <w:id w:val="67859272"/>
              <w:placeholder>
                <w:docPart w:val="99573EBC5CAF43C1B4D8ACC94F3D2277"/>
              </w:placeholder>
              <w:temporary/>
              <w:showingPlcHdr/>
              <w15:appearance w15:val="hidden"/>
            </w:sdtPr>
            <w:sdtEndPr/>
            <w:sdtContent>
              <w:p w14:paraId="65F98BF4" w14:textId="77777777"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48DE5AA3569543C0A4882AF085C3E9CD"/>
              </w:placeholder>
              <w:temporary/>
              <w:showingPlcHdr/>
              <w15:appearance w15:val="hidden"/>
            </w:sdtPr>
            <w:sdtEndPr/>
            <w:sdtContent>
              <w:p w14:paraId="317AF20F" w14:textId="77777777" w:rsidR="004D3011" w:rsidRDefault="00E4381A" w:rsidP="004D3011">
                <w:r>
                  <w:t>Website goes here</w:t>
                </w:r>
              </w:p>
            </w:sdtContent>
          </w:sdt>
          <w:p w14:paraId="54A50682" w14:textId="77777777" w:rsidR="004D3011" w:rsidRDefault="004D3011" w:rsidP="004D3011"/>
          <w:sdt>
            <w:sdtPr>
              <w:id w:val="-240260293"/>
              <w:placeholder>
                <w:docPart w:val="C80E22D0FE044EF6A92E99CAED9B6487"/>
              </w:placeholder>
              <w:temporary/>
              <w:showingPlcHdr/>
              <w15:appearance w15:val="hidden"/>
            </w:sdtPr>
            <w:sdtEndPr/>
            <w:sdtContent>
              <w:p w14:paraId="59F799FE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0ADB8D47" w14:textId="4385FAB2" w:rsidR="00036450" w:rsidRPr="00E4381A" w:rsidRDefault="005635B7" w:rsidP="004D3011">
            <w:pPr>
              <w:rPr>
                <w:rStyle w:val="Hyperlink"/>
              </w:rPr>
            </w:pPr>
            <w:r>
              <w:t>xxxxx.@gmail.com</w:t>
            </w:r>
          </w:p>
          <w:sdt>
            <w:sdtPr>
              <w:id w:val="-1444214663"/>
              <w:placeholder>
                <w:docPart w:val="878EFE21892344D6987F9CC34FEF2C88"/>
              </w:placeholder>
              <w:temporary/>
              <w:showingPlcHdr/>
              <w15:appearance w15:val="hidden"/>
            </w:sdtPr>
            <w:sdtEndPr/>
            <w:sdtContent>
              <w:p w14:paraId="23C794C4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sdt>
            <w:sdtPr>
              <w:id w:val="1444813694"/>
              <w:placeholder>
                <w:docPart w:val="2381A1C3A9E349EC92C051A473FC9840"/>
              </w:placeholder>
              <w:temporary/>
              <w:showingPlcHdr/>
              <w15:appearance w15:val="hidden"/>
            </w:sdtPr>
            <w:sdtEndPr/>
            <w:sdtContent>
              <w:p w14:paraId="3AA2F0FB" w14:textId="77777777" w:rsidR="004D3011" w:rsidRDefault="004D3011" w:rsidP="004D3011">
                <w:r w:rsidRPr="004D3011">
                  <w:t>Hobby #1</w:t>
                </w:r>
              </w:p>
            </w:sdtContent>
          </w:sdt>
          <w:sdt>
            <w:sdtPr>
              <w:id w:val="127826779"/>
              <w:placeholder>
                <w:docPart w:val="F39BC5CD954D47E28ECBE63FD82C9748"/>
              </w:placeholder>
              <w:temporary/>
              <w:showingPlcHdr/>
              <w15:appearance w15:val="hidden"/>
            </w:sdtPr>
            <w:sdtEndPr/>
            <w:sdtContent>
              <w:p w14:paraId="1803957E" w14:textId="77777777" w:rsidR="004D3011" w:rsidRDefault="004D3011" w:rsidP="004D3011">
                <w:r w:rsidRPr="004D3011">
                  <w:t>Hobby #2</w:t>
                </w:r>
              </w:p>
            </w:sdtContent>
          </w:sdt>
          <w:sdt>
            <w:sdtPr>
              <w:id w:val="-1460640448"/>
              <w:placeholder>
                <w:docPart w:val="7DF9ABDA1C414E0A925B4221981F5EBE"/>
              </w:placeholder>
              <w:temporary/>
              <w:showingPlcHdr/>
              <w15:appearance w15:val="hidden"/>
            </w:sdtPr>
            <w:sdtEndPr/>
            <w:sdtContent>
              <w:p w14:paraId="5C8AC11D" w14:textId="77777777" w:rsidR="004D3011" w:rsidRDefault="004D3011" w:rsidP="004D3011">
                <w:r w:rsidRPr="004D3011">
                  <w:t>Hobby #3</w:t>
                </w:r>
              </w:p>
            </w:sdtContent>
          </w:sdt>
          <w:sdt>
            <w:sdtPr>
              <w:id w:val="-1376452077"/>
              <w:placeholder>
                <w:docPart w:val="C41B1B11710F4A18A2D892E15A8FA1BD"/>
              </w:placeholder>
              <w:temporary/>
              <w:showingPlcHdr/>
              <w15:appearance w15:val="hidden"/>
            </w:sdtPr>
            <w:sdtEndPr/>
            <w:sdtContent>
              <w:p w14:paraId="521F542B" w14:textId="77777777" w:rsidR="004D3011" w:rsidRPr="004D3011" w:rsidRDefault="004D3011" w:rsidP="004D3011">
                <w:r w:rsidRPr="004D3011">
                  <w:t>Hobby #4</w:t>
                </w:r>
              </w:p>
            </w:sdtContent>
          </w:sdt>
        </w:tc>
        <w:tc>
          <w:tcPr>
            <w:tcW w:w="720" w:type="dxa"/>
          </w:tcPr>
          <w:p w14:paraId="16ECDF4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E85A87E90E6B4F1797FCFE25C4E8E464"/>
              </w:placeholder>
              <w:temporary/>
              <w:showingPlcHdr/>
              <w15:appearance w15:val="hidden"/>
            </w:sdtPr>
            <w:sdtEndPr/>
            <w:sdtContent>
              <w:p w14:paraId="183E3841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600D574" w14:textId="38EFD5FB" w:rsidR="00036450" w:rsidRPr="00036450" w:rsidRDefault="005635B7" w:rsidP="00B359E4">
            <w:pPr>
              <w:pStyle w:val="Heading4"/>
            </w:pPr>
            <w:r>
              <w:t xml:space="preserve">Your College Name: </w:t>
            </w:r>
          </w:p>
          <w:p w14:paraId="090993B1" w14:textId="365E2B48" w:rsidR="00036450" w:rsidRPr="00B359E4" w:rsidRDefault="005635B7" w:rsidP="00B359E4">
            <w:pPr>
              <w:pStyle w:val="Date"/>
            </w:pPr>
            <w:r>
              <w:t>Dates from</w:t>
            </w:r>
            <w:r w:rsidR="00036450" w:rsidRPr="00B359E4">
              <w:t xml:space="preserve"> - </w:t>
            </w:r>
            <w:sdt>
              <w:sdtPr>
                <w:id w:val="-1419934752"/>
                <w:placeholder>
                  <w:docPart w:val="F6E5B685FB1C49C295CB2A8F43578AA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t>[To]</w:t>
                </w:r>
              </w:sdtContent>
            </w:sdt>
          </w:p>
          <w:p w14:paraId="4F73AAE4" w14:textId="26C15B7B" w:rsidR="004D3011" w:rsidRDefault="005635B7" w:rsidP="00036450">
            <w:r>
              <w:t>CGPA:</w:t>
            </w:r>
          </w:p>
          <w:p w14:paraId="236FD282" w14:textId="77777777" w:rsidR="00036450" w:rsidRDefault="00036450" w:rsidP="00036450"/>
          <w:p w14:paraId="37C1A80D" w14:textId="77777777" w:rsidR="005635B7" w:rsidRPr="00036450" w:rsidRDefault="005635B7" w:rsidP="005635B7">
            <w:pPr>
              <w:pStyle w:val="Heading4"/>
            </w:pPr>
            <w:r>
              <w:t xml:space="preserve">Your College Name: </w:t>
            </w:r>
          </w:p>
          <w:p w14:paraId="1B58BB33" w14:textId="77777777" w:rsidR="005635B7" w:rsidRPr="00B359E4" w:rsidRDefault="005635B7" w:rsidP="005635B7">
            <w:pPr>
              <w:pStyle w:val="Date"/>
            </w:pPr>
            <w:r>
              <w:t>Dates from</w:t>
            </w:r>
            <w:r w:rsidRPr="00B359E4">
              <w:t xml:space="preserve"> - </w:t>
            </w:r>
            <w:sdt>
              <w:sdtPr>
                <w:id w:val="21521800"/>
                <w:placeholder>
                  <w:docPart w:val="C4A1B427AC6F4234A470024C0DE1E29C"/>
                </w:placeholder>
                <w:temporary/>
                <w:showingPlcHdr/>
                <w15:appearance w15:val="hidden"/>
              </w:sdtPr>
              <w:sdtEndPr/>
              <w:sdtContent>
                <w:r w:rsidRPr="00B359E4">
                  <w:t>[To]</w:t>
                </w:r>
              </w:sdtContent>
            </w:sdt>
          </w:p>
          <w:p w14:paraId="361265CD" w14:textId="77777777" w:rsidR="005635B7" w:rsidRDefault="005635B7" w:rsidP="005635B7">
            <w:r>
              <w:t>CGPA:</w:t>
            </w:r>
          </w:p>
          <w:sdt>
            <w:sdtPr>
              <w:id w:val="1001553383"/>
              <w:placeholder>
                <w:docPart w:val="8B74B5256F4E4111ACB0DAC556CAC579"/>
              </w:placeholder>
              <w:temporary/>
              <w:showingPlcHdr/>
              <w15:appearance w15:val="hidden"/>
            </w:sdtPr>
            <w:sdtEndPr/>
            <w:sdtContent>
              <w:p w14:paraId="51A9399B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413C087" w14:textId="77777777" w:rsidR="00036450" w:rsidRDefault="000A12EC" w:rsidP="00B359E4">
            <w:pPr>
              <w:pStyle w:val="Heading4"/>
              <w:rPr>
                <w:bCs/>
              </w:rPr>
            </w:pPr>
            <w:sdt>
              <w:sdtPr>
                <w:id w:val="-1315797015"/>
                <w:placeholder>
                  <w:docPart w:val="EA2435534D3B44FEA405DC4A61B2D90A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[Company Name]</w:t>
                </w:r>
              </w:sdtContent>
            </w:sdt>
            <w:r w:rsidR="00036450">
              <w:t xml:space="preserve"> </w:t>
            </w:r>
            <w:r w:rsidR="00036450" w:rsidRPr="00036450">
              <w:t xml:space="preserve"> </w:t>
            </w:r>
            <w:sdt>
              <w:sdtPr>
                <w:id w:val="-1167319978"/>
                <w:placeholder>
                  <w:docPart w:val="23B093375F8F4E4AB8357A1D5513B2A7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036450">
                  <w:t>[Job Title]</w:t>
                </w:r>
              </w:sdtContent>
            </w:sdt>
          </w:p>
          <w:p w14:paraId="64CDF759" w14:textId="77777777" w:rsidR="00036450" w:rsidRPr="00036450" w:rsidRDefault="000A12EC" w:rsidP="00B359E4">
            <w:pPr>
              <w:pStyle w:val="Date"/>
            </w:pPr>
            <w:sdt>
              <w:sdtPr>
                <w:id w:val="157580464"/>
                <w:placeholder>
                  <w:docPart w:val="682600BF48FB435DB8A4C009F4977152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[Dates From]</w:t>
                </w:r>
              </w:sdtContent>
            </w:sdt>
            <w:r w:rsidR="00036450" w:rsidRPr="00036450">
              <w:t>–</w:t>
            </w:r>
            <w:sdt>
              <w:sdtPr>
                <w:id w:val="-1101104884"/>
                <w:placeholder>
                  <w:docPart w:val="568B7CAC4B374D37A3160B0ED19397A1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[To]</w:t>
                </w:r>
              </w:sdtContent>
            </w:sdt>
          </w:p>
          <w:p w14:paraId="4C96F848" w14:textId="77777777" w:rsidR="00036450" w:rsidRDefault="000A12EC" w:rsidP="00036450">
            <w:sdt>
              <w:sdtPr>
                <w:id w:val="2029511879"/>
                <w:placeholder>
                  <w:docPart w:val="62974D8CC5624BFF8A2725781DE35640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[Describe your responsibilities and achievements in terms of impact and results. Use examples but keep in short.]</w:t>
                </w:r>
              </w:sdtContent>
            </w:sdt>
            <w:r w:rsidR="00036450" w:rsidRPr="00036450">
              <w:t xml:space="preserve"> </w:t>
            </w:r>
          </w:p>
          <w:p w14:paraId="56BFD206" w14:textId="77777777" w:rsidR="004D3011" w:rsidRDefault="004D3011" w:rsidP="00036450"/>
          <w:p w14:paraId="17E9114A" w14:textId="77777777" w:rsidR="004D3011" w:rsidRPr="004D3011" w:rsidRDefault="000A12EC" w:rsidP="00B359E4">
            <w:pPr>
              <w:pStyle w:val="Heading4"/>
              <w:rPr>
                <w:bCs/>
              </w:rPr>
            </w:pPr>
            <w:sdt>
              <w:sdtPr>
                <w:id w:val="1349680342"/>
                <w:placeholder>
                  <w:docPart w:val="54A744B09CE24645B8A934D2EFD7C159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[Company Name]</w:t>
                </w:r>
              </w:sdtContent>
            </w:sdt>
            <w:r w:rsidR="004D3011" w:rsidRPr="004D3011">
              <w:t xml:space="preserve">  </w:t>
            </w:r>
            <w:sdt>
              <w:sdtPr>
                <w:id w:val="1901015838"/>
                <w:placeholder>
                  <w:docPart w:val="C70CF7F832E848A0BC464690050742A4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t>[Job Title]</w:t>
                </w:r>
              </w:sdtContent>
            </w:sdt>
          </w:p>
          <w:p w14:paraId="634906F1" w14:textId="77777777" w:rsidR="004D3011" w:rsidRPr="004D3011" w:rsidRDefault="000A12EC" w:rsidP="00B359E4">
            <w:pPr>
              <w:pStyle w:val="Date"/>
            </w:pPr>
            <w:sdt>
              <w:sdtPr>
                <w:id w:val="1427539568"/>
                <w:placeholder>
                  <w:docPart w:val="5BD46DF000564D52BE47B7855F27A81B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-1046213544"/>
                <w:placeholder>
                  <w:docPart w:val="592034462B6043CA8FAAC4F9115C49CE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[To]</w:t>
                </w:r>
              </w:sdtContent>
            </w:sdt>
          </w:p>
          <w:p w14:paraId="039C3B33" w14:textId="77777777" w:rsidR="004D3011" w:rsidRPr="004D3011" w:rsidRDefault="000A12EC" w:rsidP="004D3011">
            <w:sdt>
              <w:sdtPr>
                <w:id w:val="-448162616"/>
                <w:placeholder>
                  <w:docPart w:val="616F4713BD4543C5858932DB013E450C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t>[Describe your responsibilities and achievements in terms of impact and results. Use examples but keep in short.]</w:t>
                </w:r>
              </w:sdtContent>
            </w:sdt>
            <w:r w:rsidR="00036450" w:rsidRPr="004D3011">
              <w:t xml:space="preserve"> </w:t>
            </w:r>
          </w:p>
          <w:p w14:paraId="1B97B95E" w14:textId="77777777" w:rsidR="004D3011" w:rsidRDefault="004D3011" w:rsidP="00036450"/>
          <w:p w14:paraId="26AF1A93" w14:textId="77777777" w:rsidR="004D3011" w:rsidRPr="004D3011" w:rsidRDefault="000A12EC" w:rsidP="00B359E4">
            <w:pPr>
              <w:pStyle w:val="Heading4"/>
              <w:rPr>
                <w:bCs/>
              </w:rPr>
            </w:pPr>
            <w:sdt>
              <w:sdtPr>
                <w:id w:val="1676228846"/>
                <w:placeholder>
                  <w:docPart w:val="C95A5051A6C74A8BA1FAB61C784AF684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[Company Name]</w:t>
                </w:r>
              </w:sdtContent>
            </w:sdt>
            <w:r w:rsidR="004D3011" w:rsidRPr="004D3011">
              <w:t xml:space="preserve">  </w:t>
            </w:r>
            <w:sdt>
              <w:sdtPr>
                <w:id w:val="1107463904"/>
                <w:placeholder>
                  <w:docPart w:val="FCEEE6DD99DB4B66B820DDE15260E637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t>[Job Title]</w:t>
                </w:r>
              </w:sdtContent>
            </w:sdt>
          </w:p>
          <w:p w14:paraId="269B418F" w14:textId="77777777" w:rsidR="004D3011" w:rsidRPr="004D3011" w:rsidRDefault="000A12EC" w:rsidP="00B359E4">
            <w:pPr>
              <w:pStyle w:val="Date"/>
            </w:pPr>
            <w:sdt>
              <w:sdtPr>
                <w:id w:val="-1949918139"/>
                <w:placeholder>
                  <w:docPart w:val="C354B033088241AEAA7D656032539727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1482970291"/>
                <w:placeholder>
                  <w:docPart w:val="B79248805DFF4E1C935991525213787B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[To]</w:t>
                </w:r>
              </w:sdtContent>
            </w:sdt>
          </w:p>
          <w:p w14:paraId="2D2EE1B8" w14:textId="77777777" w:rsidR="004D3011" w:rsidRPr="004D3011" w:rsidRDefault="000A12EC" w:rsidP="004D3011">
            <w:sdt>
              <w:sdtPr>
                <w:id w:val="-1480993500"/>
                <w:placeholder>
                  <w:docPart w:val="78F9B4AC2B3441DD8A988F00219AEB90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t>[Describe your responsibilities and achievements in terms of impact and results. Use examples but keep in short.]</w:t>
                </w:r>
              </w:sdtContent>
            </w:sdt>
            <w:r w:rsidR="00036450" w:rsidRPr="004D3011">
              <w:t xml:space="preserve"> </w:t>
            </w:r>
          </w:p>
          <w:p w14:paraId="7A96105B" w14:textId="77777777" w:rsidR="004D3011" w:rsidRDefault="004D3011" w:rsidP="00036450"/>
          <w:sdt>
            <w:sdtPr>
              <w:id w:val="1669594239"/>
              <w:placeholder>
                <w:docPart w:val="F0794E3D34244B19B4B73F6F8C6D8263"/>
              </w:placeholder>
              <w:temporary/>
              <w:showingPlcHdr/>
              <w15:appearance w15:val="hidden"/>
            </w:sdtPr>
            <w:sdtEndPr/>
            <w:sdtContent>
              <w:p w14:paraId="69FE5BF5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5E1AAB3B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02EC49C2" wp14:editId="4B2199C6">
                  <wp:extent cx="4508500" cy="15748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54B564D9" w14:textId="77777777" w:rsidR="0043117B" w:rsidRDefault="000A12EC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1DDB6" w14:textId="77777777" w:rsidR="000A12EC" w:rsidRDefault="000A12EC" w:rsidP="000C45FF">
      <w:r>
        <w:separator/>
      </w:r>
    </w:p>
  </w:endnote>
  <w:endnote w:type="continuationSeparator" w:id="0">
    <w:p w14:paraId="7018A17C" w14:textId="77777777" w:rsidR="000A12EC" w:rsidRDefault="000A12E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D2DCC" w14:textId="77777777" w:rsidR="000A12EC" w:rsidRDefault="000A12EC" w:rsidP="000C45FF">
      <w:r>
        <w:separator/>
      </w:r>
    </w:p>
  </w:footnote>
  <w:footnote w:type="continuationSeparator" w:id="0">
    <w:p w14:paraId="61F54DB1" w14:textId="77777777" w:rsidR="000A12EC" w:rsidRDefault="000A12E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AD52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38B0B1C" wp14:editId="3836158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B7"/>
    <w:rsid w:val="00036450"/>
    <w:rsid w:val="00047052"/>
    <w:rsid w:val="00094499"/>
    <w:rsid w:val="000A12EC"/>
    <w:rsid w:val="000C45FF"/>
    <w:rsid w:val="000E3FD1"/>
    <w:rsid w:val="00112054"/>
    <w:rsid w:val="001525E1"/>
    <w:rsid w:val="00180329"/>
    <w:rsid w:val="0019001F"/>
    <w:rsid w:val="001A74A5"/>
    <w:rsid w:val="001B2ABD"/>
    <w:rsid w:val="001D721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5233F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635B7"/>
    <w:rsid w:val="005E39D5"/>
    <w:rsid w:val="00600670"/>
    <w:rsid w:val="0062123A"/>
    <w:rsid w:val="00646E75"/>
    <w:rsid w:val="006771D0"/>
    <w:rsid w:val="00715FCB"/>
    <w:rsid w:val="00743101"/>
    <w:rsid w:val="007775E1"/>
    <w:rsid w:val="00780B19"/>
    <w:rsid w:val="007867A0"/>
    <w:rsid w:val="007927F5"/>
    <w:rsid w:val="00802CA0"/>
    <w:rsid w:val="009260CD"/>
    <w:rsid w:val="00952C25"/>
    <w:rsid w:val="009E05D6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5CA3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an\AppData\Local\Microsoft\Office\16.0\DTS\en-US%7b45CBF218-D64C-4E82-9ABD-3D77E378DDAD%7d\%7bB5AA236E-3567-4189-A0D9-79C3EE0CDAAF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537584562493068"/>
          <c:y val="0"/>
          <c:w val="0.71969036264833097"/>
          <c:h val="0.8727165354330707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Java  #5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Java  #5</c:v>
                </c:pt>
                <c:pt idx="1">
                  <c:v>Spring #4</c:v>
                </c:pt>
                <c:pt idx="2">
                  <c:v>SQL #3</c:v>
                </c:pt>
                <c:pt idx="3">
                  <c:v>JavaScript #2</c:v>
                </c:pt>
                <c:pt idx="4">
                  <c:v>Node js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0.95</c:v>
                </c:pt>
                <c:pt idx="1">
                  <c:v>0.75</c:v>
                </c:pt>
                <c:pt idx="2">
                  <c:v>0.85</c:v>
                </c:pt>
                <c:pt idx="3">
                  <c:v>0.75</c:v>
                </c:pt>
                <c:pt idx="4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4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94BB62DADA140C0BB2F03FA7297C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7BB75-8477-4595-8AA6-AA8B3DAC51C4}"/>
      </w:docPartPr>
      <w:docPartBody>
        <w:p w:rsidR="00C84E71" w:rsidRDefault="00B463FF">
          <w:pPr>
            <w:pStyle w:val="494BB62DADA140C0BB2F03FA7297C68D"/>
          </w:pPr>
          <w:r w:rsidRPr="00D5459D">
            <w:t>Profile</w:t>
          </w:r>
        </w:p>
      </w:docPartBody>
    </w:docPart>
    <w:docPart>
      <w:docPartPr>
        <w:name w:val="878B8BA66D1E45CCB1862B5B1DE6D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248E4-1DA0-4470-B269-B453E639AD45}"/>
      </w:docPartPr>
      <w:docPartBody>
        <w:p w:rsidR="00C84E71" w:rsidRDefault="00B463FF">
          <w:pPr>
            <w:pStyle w:val="878B8BA66D1E45CCB1862B5B1DE6D4F9"/>
          </w:pPr>
          <w:r w:rsidRPr="00CB0055">
            <w:t>Contact</w:t>
          </w:r>
        </w:p>
      </w:docPartBody>
    </w:docPart>
    <w:docPart>
      <w:docPartPr>
        <w:name w:val="667D97B668DE451FA5037C5A985FC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5BF9A-D801-41A7-8AC2-7277A61AC608}"/>
      </w:docPartPr>
      <w:docPartBody>
        <w:p w:rsidR="00C84E71" w:rsidRDefault="00B463FF">
          <w:pPr>
            <w:pStyle w:val="667D97B668DE451FA5037C5A985FC201"/>
          </w:pPr>
          <w:r w:rsidRPr="004D3011">
            <w:t>PHONE:</w:t>
          </w:r>
        </w:p>
      </w:docPartBody>
    </w:docPart>
    <w:docPart>
      <w:docPartPr>
        <w:name w:val="99573EBC5CAF43C1B4D8ACC94F3D2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57DA2-2887-47D0-9604-32AC4DBBD390}"/>
      </w:docPartPr>
      <w:docPartBody>
        <w:p w:rsidR="00C84E71" w:rsidRDefault="00B463FF">
          <w:pPr>
            <w:pStyle w:val="99573EBC5CAF43C1B4D8ACC94F3D2277"/>
          </w:pPr>
          <w:r w:rsidRPr="004D3011">
            <w:t>WEBSITE:</w:t>
          </w:r>
        </w:p>
      </w:docPartBody>
    </w:docPart>
    <w:docPart>
      <w:docPartPr>
        <w:name w:val="48DE5AA3569543C0A4882AF085C3E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4F1FF-A0FC-4574-9411-CFD221947208}"/>
      </w:docPartPr>
      <w:docPartBody>
        <w:p w:rsidR="00C84E71" w:rsidRDefault="00B463FF">
          <w:pPr>
            <w:pStyle w:val="48DE5AA3569543C0A4882AF085C3E9CD"/>
          </w:pPr>
          <w:r>
            <w:t>Website goes here</w:t>
          </w:r>
        </w:p>
      </w:docPartBody>
    </w:docPart>
    <w:docPart>
      <w:docPartPr>
        <w:name w:val="C80E22D0FE044EF6A92E99CAED9B6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5A675-396B-4AC9-BD1B-CACAE6D00F44}"/>
      </w:docPartPr>
      <w:docPartBody>
        <w:p w:rsidR="00C84E71" w:rsidRDefault="00B463FF">
          <w:pPr>
            <w:pStyle w:val="C80E22D0FE044EF6A92E99CAED9B6487"/>
          </w:pPr>
          <w:r w:rsidRPr="004D3011">
            <w:t>EMAIL:</w:t>
          </w:r>
        </w:p>
      </w:docPartBody>
    </w:docPart>
    <w:docPart>
      <w:docPartPr>
        <w:name w:val="878EFE21892344D6987F9CC34FEF2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EEC10-DE34-46F6-ACE7-167663F878E1}"/>
      </w:docPartPr>
      <w:docPartBody>
        <w:p w:rsidR="00C84E71" w:rsidRDefault="00B463FF">
          <w:pPr>
            <w:pStyle w:val="878EFE21892344D6987F9CC34FEF2C88"/>
          </w:pPr>
          <w:r w:rsidRPr="00CB0055">
            <w:t>Hobbies</w:t>
          </w:r>
        </w:p>
      </w:docPartBody>
    </w:docPart>
    <w:docPart>
      <w:docPartPr>
        <w:name w:val="2381A1C3A9E349EC92C051A473FC9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D1599-B5CC-42F6-86D5-4D31FAE9970E}"/>
      </w:docPartPr>
      <w:docPartBody>
        <w:p w:rsidR="00C84E71" w:rsidRDefault="00B463FF">
          <w:pPr>
            <w:pStyle w:val="2381A1C3A9E349EC92C051A473FC9840"/>
          </w:pPr>
          <w:r w:rsidRPr="004D3011">
            <w:t>Hobby #1</w:t>
          </w:r>
        </w:p>
      </w:docPartBody>
    </w:docPart>
    <w:docPart>
      <w:docPartPr>
        <w:name w:val="F39BC5CD954D47E28ECBE63FD82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06B38-ABF7-4309-A5CE-14D607BF806B}"/>
      </w:docPartPr>
      <w:docPartBody>
        <w:p w:rsidR="00C84E71" w:rsidRDefault="00B463FF">
          <w:pPr>
            <w:pStyle w:val="F39BC5CD954D47E28ECBE63FD82C9748"/>
          </w:pPr>
          <w:r w:rsidRPr="004D3011">
            <w:t>Hobby #2</w:t>
          </w:r>
        </w:p>
      </w:docPartBody>
    </w:docPart>
    <w:docPart>
      <w:docPartPr>
        <w:name w:val="7DF9ABDA1C414E0A925B4221981F5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26630-F483-4B62-9E71-61311256AEB1}"/>
      </w:docPartPr>
      <w:docPartBody>
        <w:p w:rsidR="00C84E71" w:rsidRDefault="00B463FF">
          <w:pPr>
            <w:pStyle w:val="7DF9ABDA1C414E0A925B4221981F5EBE"/>
          </w:pPr>
          <w:r w:rsidRPr="004D3011">
            <w:t>Hobby #3</w:t>
          </w:r>
        </w:p>
      </w:docPartBody>
    </w:docPart>
    <w:docPart>
      <w:docPartPr>
        <w:name w:val="C41B1B11710F4A18A2D892E15A8FA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74280-D2CC-4476-B76E-6770C4183730}"/>
      </w:docPartPr>
      <w:docPartBody>
        <w:p w:rsidR="00C84E71" w:rsidRDefault="00B463FF">
          <w:pPr>
            <w:pStyle w:val="C41B1B11710F4A18A2D892E15A8FA1BD"/>
          </w:pPr>
          <w:r w:rsidRPr="004D3011">
            <w:t>Hobby #4</w:t>
          </w:r>
        </w:p>
      </w:docPartBody>
    </w:docPart>
    <w:docPart>
      <w:docPartPr>
        <w:name w:val="E85A87E90E6B4F1797FCFE25C4E8E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09526-67DF-42D4-9903-69F5925F28E1}"/>
      </w:docPartPr>
      <w:docPartBody>
        <w:p w:rsidR="00C84E71" w:rsidRDefault="00B463FF">
          <w:pPr>
            <w:pStyle w:val="E85A87E90E6B4F1797FCFE25C4E8E464"/>
          </w:pPr>
          <w:r w:rsidRPr="00036450">
            <w:t>EDUCATION</w:t>
          </w:r>
        </w:p>
      </w:docPartBody>
    </w:docPart>
    <w:docPart>
      <w:docPartPr>
        <w:name w:val="F6E5B685FB1C49C295CB2A8F43578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37712-7160-43AA-9405-BA2A39CF7E23}"/>
      </w:docPartPr>
      <w:docPartBody>
        <w:p w:rsidR="00C84E71" w:rsidRDefault="00B463FF">
          <w:pPr>
            <w:pStyle w:val="F6E5B685FB1C49C295CB2A8F43578AA9"/>
          </w:pPr>
          <w:r w:rsidRPr="00B359E4">
            <w:t>[To]</w:t>
          </w:r>
        </w:p>
      </w:docPartBody>
    </w:docPart>
    <w:docPart>
      <w:docPartPr>
        <w:name w:val="8B74B5256F4E4111ACB0DAC556CAC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7C835-C957-4654-B788-7F799FED9EC0}"/>
      </w:docPartPr>
      <w:docPartBody>
        <w:p w:rsidR="00C84E71" w:rsidRDefault="00B463FF">
          <w:pPr>
            <w:pStyle w:val="8B74B5256F4E4111ACB0DAC556CAC579"/>
          </w:pPr>
          <w:r w:rsidRPr="00036450">
            <w:t>WORK EXPERIENCE</w:t>
          </w:r>
        </w:p>
      </w:docPartBody>
    </w:docPart>
    <w:docPart>
      <w:docPartPr>
        <w:name w:val="EA2435534D3B44FEA405DC4A61B2D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AC61-7BCA-46CB-86D8-61AE785B82D2}"/>
      </w:docPartPr>
      <w:docPartBody>
        <w:p w:rsidR="00C84E71" w:rsidRDefault="00B463FF">
          <w:pPr>
            <w:pStyle w:val="EA2435534D3B44FEA405DC4A61B2D90A"/>
          </w:pPr>
          <w:r w:rsidRPr="00036450">
            <w:t>[Company Name]</w:t>
          </w:r>
        </w:p>
      </w:docPartBody>
    </w:docPart>
    <w:docPart>
      <w:docPartPr>
        <w:name w:val="23B093375F8F4E4AB8357A1D5513B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83FB3-31EA-4179-A5F5-CD07AEEA41F1}"/>
      </w:docPartPr>
      <w:docPartBody>
        <w:p w:rsidR="00C84E71" w:rsidRDefault="00B463FF">
          <w:pPr>
            <w:pStyle w:val="23B093375F8F4E4AB8357A1D5513B2A7"/>
          </w:pPr>
          <w:r w:rsidRPr="00036450">
            <w:t>[Job Title]</w:t>
          </w:r>
        </w:p>
      </w:docPartBody>
    </w:docPart>
    <w:docPart>
      <w:docPartPr>
        <w:name w:val="682600BF48FB435DB8A4C009F4977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A933C-0FAA-46C5-816A-B7F08290E953}"/>
      </w:docPartPr>
      <w:docPartBody>
        <w:p w:rsidR="00C84E71" w:rsidRDefault="00B463FF">
          <w:pPr>
            <w:pStyle w:val="682600BF48FB435DB8A4C009F4977152"/>
          </w:pPr>
          <w:r w:rsidRPr="00036450">
            <w:t>[Dates From]</w:t>
          </w:r>
        </w:p>
      </w:docPartBody>
    </w:docPart>
    <w:docPart>
      <w:docPartPr>
        <w:name w:val="568B7CAC4B374D37A3160B0ED1939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312FC-E25D-4A9E-B1A6-1160A5696977}"/>
      </w:docPartPr>
      <w:docPartBody>
        <w:p w:rsidR="00C84E71" w:rsidRDefault="00B463FF">
          <w:pPr>
            <w:pStyle w:val="568B7CAC4B374D37A3160B0ED19397A1"/>
          </w:pPr>
          <w:r w:rsidRPr="00036450">
            <w:t>[To]</w:t>
          </w:r>
        </w:p>
      </w:docPartBody>
    </w:docPart>
    <w:docPart>
      <w:docPartPr>
        <w:name w:val="62974D8CC5624BFF8A2725781DE35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C16D6-C066-49AE-8BD0-73CD98BAE5B5}"/>
      </w:docPartPr>
      <w:docPartBody>
        <w:p w:rsidR="00C84E71" w:rsidRDefault="00B463FF">
          <w:pPr>
            <w:pStyle w:val="62974D8CC5624BFF8A2725781DE35640"/>
          </w:pPr>
          <w:r w:rsidRPr="00036450">
            <w:t>[Describe your responsibilities and achievements in terms of impact and results. Use examples but keep in short.]</w:t>
          </w:r>
        </w:p>
      </w:docPartBody>
    </w:docPart>
    <w:docPart>
      <w:docPartPr>
        <w:name w:val="54A744B09CE24645B8A934D2EFD7C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6277A-22C5-4621-A2A5-7F32869A056E}"/>
      </w:docPartPr>
      <w:docPartBody>
        <w:p w:rsidR="00C84E71" w:rsidRDefault="00B463FF">
          <w:pPr>
            <w:pStyle w:val="54A744B09CE24645B8A934D2EFD7C159"/>
          </w:pPr>
          <w:r w:rsidRPr="004D3011">
            <w:t>[Company Name]</w:t>
          </w:r>
        </w:p>
      </w:docPartBody>
    </w:docPart>
    <w:docPart>
      <w:docPartPr>
        <w:name w:val="C70CF7F832E848A0BC46469005074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5990A-CA19-4DBA-B1B8-AD7EB5616A1B}"/>
      </w:docPartPr>
      <w:docPartBody>
        <w:p w:rsidR="00C84E71" w:rsidRDefault="00B463FF">
          <w:pPr>
            <w:pStyle w:val="C70CF7F832E848A0BC464690050742A4"/>
          </w:pPr>
          <w:r w:rsidRPr="004D3011">
            <w:t>[Job Title]</w:t>
          </w:r>
        </w:p>
      </w:docPartBody>
    </w:docPart>
    <w:docPart>
      <w:docPartPr>
        <w:name w:val="5BD46DF000564D52BE47B7855F27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AB07C-8A71-4A2F-8CC4-BFFC92B124DB}"/>
      </w:docPartPr>
      <w:docPartBody>
        <w:p w:rsidR="00C84E71" w:rsidRDefault="00B463FF">
          <w:pPr>
            <w:pStyle w:val="5BD46DF000564D52BE47B7855F27A81B"/>
          </w:pPr>
          <w:r w:rsidRPr="004D3011">
            <w:t>[Dates From]</w:t>
          </w:r>
        </w:p>
      </w:docPartBody>
    </w:docPart>
    <w:docPart>
      <w:docPartPr>
        <w:name w:val="592034462B6043CA8FAAC4F9115C4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6413-905C-4E1B-B8C0-E2BB24E3636A}"/>
      </w:docPartPr>
      <w:docPartBody>
        <w:p w:rsidR="00C84E71" w:rsidRDefault="00B463FF">
          <w:pPr>
            <w:pStyle w:val="592034462B6043CA8FAAC4F9115C49CE"/>
          </w:pPr>
          <w:r w:rsidRPr="004D3011">
            <w:t>[To]</w:t>
          </w:r>
        </w:p>
      </w:docPartBody>
    </w:docPart>
    <w:docPart>
      <w:docPartPr>
        <w:name w:val="616F4713BD4543C5858932DB013E4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9EC7E-DC45-4422-B37A-050C1334D343}"/>
      </w:docPartPr>
      <w:docPartBody>
        <w:p w:rsidR="00C84E71" w:rsidRDefault="00B463FF">
          <w:pPr>
            <w:pStyle w:val="616F4713BD4543C5858932DB013E450C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C95A5051A6C74A8BA1FAB61C784AF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87C6C-CFBF-4CC1-9E07-B87ED9465121}"/>
      </w:docPartPr>
      <w:docPartBody>
        <w:p w:rsidR="00C84E71" w:rsidRDefault="00B463FF">
          <w:pPr>
            <w:pStyle w:val="C95A5051A6C74A8BA1FAB61C784AF684"/>
          </w:pPr>
          <w:r w:rsidRPr="004D3011">
            <w:t>[Company Name]</w:t>
          </w:r>
        </w:p>
      </w:docPartBody>
    </w:docPart>
    <w:docPart>
      <w:docPartPr>
        <w:name w:val="FCEEE6DD99DB4B66B820DDE15260E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C2D16-E504-4954-BDD6-FE7A3950CA61}"/>
      </w:docPartPr>
      <w:docPartBody>
        <w:p w:rsidR="00C84E71" w:rsidRDefault="00B463FF">
          <w:pPr>
            <w:pStyle w:val="FCEEE6DD99DB4B66B820DDE15260E637"/>
          </w:pPr>
          <w:r w:rsidRPr="004D3011">
            <w:t>[Job Title]</w:t>
          </w:r>
        </w:p>
      </w:docPartBody>
    </w:docPart>
    <w:docPart>
      <w:docPartPr>
        <w:name w:val="C354B033088241AEAA7D656032539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7BF23-373D-4C75-9175-CF9BBB5C6495}"/>
      </w:docPartPr>
      <w:docPartBody>
        <w:p w:rsidR="00C84E71" w:rsidRDefault="00B463FF">
          <w:pPr>
            <w:pStyle w:val="C354B033088241AEAA7D656032539727"/>
          </w:pPr>
          <w:r w:rsidRPr="004D3011">
            <w:t>[Dates From]</w:t>
          </w:r>
        </w:p>
      </w:docPartBody>
    </w:docPart>
    <w:docPart>
      <w:docPartPr>
        <w:name w:val="B79248805DFF4E1C9359915252137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70819-B540-4DCA-AD78-BF4F4BBD3986}"/>
      </w:docPartPr>
      <w:docPartBody>
        <w:p w:rsidR="00C84E71" w:rsidRDefault="00B463FF">
          <w:pPr>
            <w:pStyle w:val="B79248805DFF4E1C935991525213787B"/>
          </w:pPr>
          <w:r w:rsidRPr="004D3011">
            <w:t>[To]</w:t>
          </w:r>
        </w:p>
      </w:docPartBody>
    </w:docPart>
    <w:docPart>
      <w:docPartPr>
        <w:name w:val="78F9B4AC2B3441DD8A988F00219AE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3B627-507F-4D83-9D6C-DD9183CA845D}"/>
      </w:docPartPr>
      <w:docPartBody>
        <w:p w:rsidR="00C84E71" w:rsidRDefault="00B463FF">
          <w:pPr>
            <w:pStyle w:val="78F9B4AC2B3441DD8A988F00219AEB90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F0794E3D34244B19B4B73F6F8C6D8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9BD24-702D-43D9-836C-84AA94BB4C2F}"/>
      </w:docPartPr>
      <w:docPartBody>
        <w:p w:rsidR="00C84E71" w:rsidRDefault="00B463FF">
          <w:pPr>
            <w:pStyle w:val="F0794E3D34244B19B4B73F6F8C6D8263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C4A1B427AC6F4234A470024C0DE1E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FF4FD-41EC-4104-A385-7158DFED432C}"/>
      </w:docPartPr>
      <w:docPartBody>
        <w:p w:rsidR="00C84E71" w:rsidRDefault="00221903" w:rsidP="00221903">
          <w:pPr>
            <w:pStyle w:val="C4A1B427AC6F4234A470024C0DE1E29C"/>
          </w:pPr>
          <w:r w:rsidRPr="00B359E4">
            <w:t>[To]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03"/>
    <w:rsid w:val="00221903"/>
    <w:rsid w:val="00B463FF"/>
    <w:rsid w:val="00C84E71"/>
    <w:rsid w:val="00F7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A0B22ED0F64A27AC47D1F9138F751A">
    <w:name w:val="8EA0B22ED0F64A27AC47D1F9138F751A"/>
  </w:style>
  <w:style w:type="paragraph" w:customStyle="1" w:styleId="DD11BC0F39504499BD29DCA04D89989A">
    <w:name w:val="DD11BC0F39504499BD29DCA04D89989A"/>
  </w:style>
  <w:style w:type="paragraph" w:customStyle="1" w:styleId="494BB62DADA140C0BB2F03FA7297C68D">
    <w:name w:val="494BB62DADA140C0BB2F03FA7297C68D"/>
  </w:style>
  <w:style w:type="paragraph" w:customStyle="1" w:styleId="668F947247F94668A68BC72897E766DC">
    <w:name w:val="668F947247F94668A68BC72897E766DC"/>
  </w:style>
  <w:style w:type="paragraph" w:customStyle="1" w:styleId="878B8BA66D1E45CCB1862B5B1DE6D4F9">
    <w:name w:val="878B8BA66D1E45CCB1862B5B1DE6D4F9"/>
  </w:style>
  <w:style w:type="paragraph" w:customStyle="1" w:styleId="667D97B668DE451FA5037C5A985FC201">
    <w:name w:val="667D97B668DE451FA5037C5A985FC201"/>
  </w:style>
  <w:style w:type="paragraph" w:customStyle="1" w:styleId="9C32173D10B94B91B490860C8573FEE0">
    <w:name w:val="9C32173D10B94B91B490860C8573FEE0"/>
  </w:style>
  <w:style w:type="paragraph" w:customStyle="1" w:styleId="99573EBC5CAF43C1B4D8ACC94F3D2277">
    <w:name w:val="99573EBC5CAF43C1B4D8ACC94F3D2277"/>
  </w:style>
  <w:style w:type="paragraph" w:customStyle="1" w:styleId="48DE5AA3569543C0A4882AF085C3E9CD">
    <w:name w:val="48DE5AA3569543C0A4882AF085C3E9CD"/>
  </w:style>
  <w:style w:type="paragraph" w:customStyle="1" w:styleId="C80E22D0FE044EF6A92E99CAED9B6487">
    <w:name w:val="C80E22D0FE044EF6A92E99CAED9B648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06D8DCF7F53485BA418EB296A995E19">
    <w:name w:val="F06D8DCF7F53485BA418EB296A995E19"/>
  </w:style>
  <w:style w:type="paragraph" w:customStyle="1" w:styleId="878EFE21892344D6987F9CC34FEF2C88">
    <w:name w:val="878EFE21892344D6987F9CC34FEF2C88"/>
  </w:style>
  <w:style w:type="paragraph" w:customStyle="1" w:styleId="2381A1C3A9E349EC92C051A473FC9840">
    <w:name w:val="2381A1C3A9E349EC92C051A473FC9840"/>
  </w:style>
  <w:style w:type="paragraph" w:customStyle="1" w:styleId="F39BC5CD954D47E28ECBE63FD82C9748">
    <w:name w:val="F39BC5CD954D47E28ECBE63FD82C9748"/>
  </w:style>
  <w:style w:type="paragraph" w:customStyle="1" w:styleId="7DF9ABDA1C414E0A925B4221981F5EBE">
    <w:name w:val="7DF9ABDA1C414E0A925B4221981F5EBE"/>
  </w:style>
  <w:style w:type="paragraph" w:customStyle="1" w:styleId="C41B1B11710F4A18A2D892E15A8FA1BD">
    <w:name w:val="C41B1B11710F4A18A2D892E15A8FA1BD"/>
  </w:style>
  <w:style w:type="paragraph" w:customStyle="1" w:styleId="E85A87E90E6B4F1797FCFE25C4E8E464">
    <w:name w:val="E85A87E90E6B4F1797FCFE25C4E8E464"/>
  </w:style>
  <w:style w:type="paragraph" w:customStyle="1" w:styleId="76E728CC73A647C3A181D44A3E89EE5E">
    <w:name w:val="76E728CC73A647C3A181D44A3E89EE5E"/>
  </w:style>
  <w:style w:type="paragraph" w:customStyle="1" w:styleId="C7FA8384A4B54F8C809B00ABD12A406F">
    <w:name w:val="C7FA8384A4B54F8C809B00ABD12A406F"/>
  </w:style>
  <w:style w:type="paragraph" w:customStyle="1" w:styleId="F6E5B685FB1C49C295CB2A8F43578AA9">
    <w:name w:val="F6E5B685FB1C49C295CB2A8F43578AA9"/>
  </w:style>
  <w:style w:type="paragraph" w:customStyle="1" w:styleId="3E1776C8E5EE4190BF99B3F3AF943829">
    <w:name w:val="3E1776C8E5EE4190BF99B3F3AF943829"/>
  </w:style>
  <w:style w:type="paragraph" w:customStyle="1" w:styleId="CC9DC5DB725746FE80914196ABCD7B8D">
    <w:name w:val="CC9DC5DB725746FE80914196ABCD7B8D"/>
  </w:style>
  <w:style w:type="paragraph" w:customStyle="1" w:styleId="E871BA01692342A59E4DD660C957CD87">
    <w:name w:val="E871BA01692342A59E4DD660C957CD87"/>
  </w:style>
  <w:style w:type="paragraph" w:customStyle="1" w:styleId="327ABCB03B3F413C832686D2FB259149">
    <w:name w:val="327ABCB03B3F413C832686D2FB259149"/>
  </w:style>
  <w:style w:type="paragraph" w:customStyle="1" w:styleId="8B74B5256F4E4111ACB0DAC556CAC579">
    <w:name w:val="8B74B5256F4E4111ACB0DAC556CAC579"/>
  </w:style>
  <w:style w:type="paragraph" w:customStyle="1" w:styleId="EA2435534D3B44FEA405DC4A61B2D90A">
    <w:name w:val="EA2435534D3B44FEA405DC4A61B2D90A"/>
  </w:style>
  <w:style w:type="paragraph" w:customStyle="1" w:styleId="23B093375F8F4E4AB8357A1D5513B2A7">
    <w:name w:val="23B093375F8F4E4AB8357A1D5513B2A7"/>
  </w:style>
  <w:style w:type="paragraph" w:customStyle="1" w:styleId="682600BF48FB435DB8A4C009F4977152">
    <w:name w:val="682600BF48FB435DB8A4C009F4977152"/>
  </w:style>
  <w:style w:type="paragraph" w:customStyle="1" w:styleId="568B7CAC4B374D37A3160B0ED19397A1">
    <w:name w:val="568B7CAC4B374D37A3160B0ED19397A1"/>
  </w:style>
  <w:style w:type="paragraph" w:customStyle="1" w:styleId="62974D8CC5624BFF8A2725781DE35640">
    <w:name w:val="62974D8CC5624BFF8A2725781DE35640"/>
  </w:style>
  <w:style w:type="paragraph" w:customStyle="1" w:styleId="54A744B09CE24645B8A934D2EFD7C159">
    <w:name w:val="54A744B09CE24645B8A934D2EFD7C159"/>
  </w:style>
  <w:style w:type="paragraph" w:customStyle="1" w:styleId="C70CF7F832E848A0BC464690050742A4">
    <w:name w:val="C70CF7F832E848A0BC464690050742A4"/>
  </w:style>
  <w:style w:type="paragraph" w:customStyle="1" w:styleId="5BD46DF000564D52BE47B7855F27A81B">
    <w:name w:val="5BD46DF000564D52BE47B7855F27A81B"/>
  </w:style>
  <w:style w:type="paragraph" w:customStyle="1" w:styleId="592034462B6043CA8FAAC4F9115C49CE">
    <w:name w:val="592034462B6043CA8FAAC4F9115C49CE"/>
  </w:style>
  <w:style w:type="paragraph" w:customStyle="1" w:styleId="616F4713BD4543C5858932DB013E450C">
    <w:name w:val="616F4713BD4543C5858932DB013E450C"/>
  </w:style>
  <w:style w:type="paragraph" w:customStyle="1" w:styleId="C95A5051A6C74A8BA1FAB61C784AF684">
    <w:name w:val="C95A5051A6C74A8BA1FAB61C784AF684"/>
  </w:style>
  <w:style w:type="paragraph" w:customStyle="1" w:styleId="FCEEE6DD99DB4B66B820DDE15260E637">
    <w:name w:val="FCEEE6DD99DB4B66B820DDE15260E637"/>
  </w:style>
  <w:style w:type="paragraph" w:customStyle="1" w:styleId="C354B033088241AEAA7D656032539727">
    <w:name w:val="C354B033088241AEAA7D656032539727"/>
  </w:style>
  <w:style w:type="paragraph" w:customStyle="1" w:styleId="B79248805DFF4E1C935991525213787B">
    <w:name w:val="B79248805DFF4E1C935991525213787B"/>
  </w:style>
  <w:style w:type="paragraph" w:customStyle="1" w:styleId="78F9B4AC2B3441DD8A988F00219AEB90">
    <w:name w:val="78F9B4AC2B3441DD8A988F00219AEB9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F0794E3D34244B19B4B73F6F8C6D8263">
    <w:name w:val="F0794E3D34244B19B4B73F6F8C6D8263"/>
  </w:style>
  <w:style w:type="paragraph" w:customStyle="1" w:styleId="C4A1B427AC6F4234A470024C0DE1E29C">
    <w:name w:val="C4A1B427AC6F4234A470024C0DE1E29C"/>
    <w:rsid w:val="00221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{B5AA236E-3567-4189-A0D9-79C3EE0CDAAF}tf00546271_win32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2020-07-06T04:04:00Z</dcterms:created>
  <dcterms:modified xsi:type="dcterms:W3CDTF">2020-07-06T10:29:00Z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