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0B193C3F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CF9EDA1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B1E1354" w14:textId="46112039" w:rsidR="00605A5B" w:rsidRPr="00F316AD" w:rsidRDefault="004D1D3D" w:rsidP="00605A5B">
            <w:pPr>
              <w:pStyle w:val="Title"/>
            </w:pPr>
            <w:r>
              <w:t>Rajanikanta</w:t>
            </w:r>
            <w:r w:rsidR="00A77921">
              <w:t xml:space="preserve"> </w:t>
            </w:r>
            <w:r>
              <w:rPr>
                <w:rStyle w:val="Emphasis"/>
              </w:rPr>
              <w:t>Pradhan</w:t>
            </w:r>
          </w:p>
          <w:p w14:paraId="3BD84F30" w14:textId="06FAB110" w:rsidR="00605A5B" w:rsidRDefault="004D1D3D" w:rsidP="00A77921">
            <w:pPr>
              <w:pStyle w:val="Subtitle"/>
            </w:pPr>
            <w:r>
              <w:t>Java Full stack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462BDD3" w14:textId="77777777" w:rsidR="00605A5B" w:rsidRDefault="00605A5B"/>
        </w:tc>
      </w:tr>
      <w:tr w:rsidR="00F4501B" w14:paraId="495EAF4C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228E246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57D89C5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C1B2B73" w14:textId="77777777" w:rsidR="00F4501B" w:rsidRDefault="00F4501B"/>
        </w:tc>
      </w:tr>
      <w:tr w:rsidR="00605A5B" w14:paraId="353AF046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077CC40" w14:textId="77777777" w:rsidR="00605A5B" w:rsidRPr="00605A5B" w:rsidRDefault="00B22D07" w:rsidP="00605A5B">
            <w:pPr>
              <w:pStyle w:val="Heading1"/>
            </w:pPr>
            <w:sdt>
              <w:sdtPr>
                <w:id w:val="1604447469"/>
                <w:placeholder>
                  <w:docPart w:val="471C0EC455E94E7B9B5DA1EF2FF13B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E31F44B" w14:textId="1FB99482" w:rsidR="00C1095A" w:rsidRDefault="004D1D3D" w:rsidP="004D1D3D">
            <w:pPr>
              <w:pStyle w:val="TextLeft"/>
            </w:pPr>
            <w:r>
              <w:t xml:space="preserve">Hitech </w:t>
            </w:r>
            <w:proofErr w:type="spellStart"/>
            <w:proofErr w:type="gramStart"/>
            <w:r>
              <w:t>City,Hyderab</w:t>
            </w:r>
            <w:proofErr w:type="spellEnd"/>
            <w:proofErr w:type="gramEnd"/>
          </w:p>
          <w:p w14:paraId="7D759A7D" w14:textId="172860DD" w:rsidR="00C1095A" w:rsidRDefault="004D1D3D" w:rsidP="00C1095A">
            <w:pPr>
              <w:pStyle w:val="TextLeft"/>
            </w:pPr>
            <w:r>
              <w:t>+91-xxxxxxxxxxx</w:t>
            </w:r>
          </w:p>
          <w:p w14:paraId="23B4A4EC" w14:textId="1CD66AD0" w:rsidR="00C1095A" w:rsidRDefault="004D1D3D" w:rsidP="00C1095A">
            <w:pPr>
              <w:pStyle w:val="TextLeft"/>
            </w:pPr>
            <w:r>
              <w:t>rajani@gmail.com</w:t>
            </w:r>
          </w:p>
          <w:p w14:paraId="6427C0C8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41BAAB2" w14:textId="77777777" w:rsidR="00605A5B" w:rsidRDefault="00B22D07" w:rsidP="00605A5B">
            <w:pPr>
              <w:pStyle w:val="Heading2"/>
            </w:pPr>
            <w:sdt>
              <w:sdtPr>
                <w:id w:val="-651833632"/>
                <w:placeholder>
                  <w:docPart w:val="731423F87F7D4F2080547E1381436B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14705A0A" w14:textId="6258D2E3" w:rsidR="00605A5B" w:rsidRPr="006E70D3" w:rsidRDefault="004D1D3D" w:rsidP="006E70D3">
            <w:pPr>
              <w:pStyle w:val="TextRight"/>
            </w:pPr>
            <w:r w:rsidRPr="004D1D3D">
              <w:rPr>
                <w:rFonts w:ascii="Arial" w:eastAsia="Times New Roman" w:hAnsi="Arial" w:cs="Times New Roman"/>
                <w:bCs/>
                <w:color w:val="000000"/>
                <w:szCs w:val="22"/>
                <w:lang w:eastAsia="ar-SA"/>
              </w:rPr>
              <w:t>Seeking a challenging position in a quality growth-oriented IT environment to continuously strive for higher achievement in life and establish myself as a perfect and accept challenging work where my knowledge in Java and Java related technologies, my skills and experience can contribute towards the growth of the company.</w:t>
            </w:r>
          </w:p>
        </w:tc>
      </w:tr>
      <w:tr w:rsidR="000E1D44" w14:paraId="4F8F7CD1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1208193" w14:textId="77777777" w:rsidR="000E1D44" w:rsidRDefault="00B22D07" w:rsidP="000E1D44">
            <w:pPr>
              <w:pStyle w:val="Heading1"/>
            </w:pPr>
            <w:sdt>
              <w:sdtPr>
                <w:id w:val="1723097672"/>
                <w:placeholder>
                  <w:docPart w:val="FB41CA6D6C7745DE8523ECAB8A5BCF3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5A853450" w14:textId="2BABF86A" w:rsidR="000E1D44" w:rsidRDefault="004D1D3D" w:rsidP="004D1D3D">
            <w:pPr>
              <w:pStyle w:val="TextLeft"/>
            </w:pPr>
            <w:r>
              <w:t>MCA, College Name,</w:t>
            </w:r>
          </w:p>
          <w:p w14:paraId="49E685E8" w14:textId="77777777" w:rsidR="004D1D3D" w:rsidRDefault="004D1D3D" w:rsidP="004D1D3D">
            <w:r>
              <w:t xml:space="preserve">                    CGPA:</w:t>
            </w:r>
          </w:p>
          <w:p w14:paraId="74B4F889" w14:textId="78809848" w:rsidR="004D1D3D" w:rsidRPr="004D1D3D" w:rsidRDefault="004D1D3D" w:rsidP="004D1D3D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D203379252C94A489F50203BA54A6590"/>
              </w:placeholder>
              <w:temporary/>
              <w:showingPlcHdr/>
              <w15:appearance w15:val="hidden"/>
              <w:text/>
            </w:sdtPr>
            <w:sdtEndPr/>
            <w:sdtContent>
              <w:p w14:paraId="5DAF90FC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3359FF12" w14:textId="77777777" w:rsidR="000E1D44" w:rsidRDefault="00B22D07" w:rsidP="000E1D44">
            <w:pPr>
              <w:pStyle w:val="SmallText"/>
            </w:pPr>
            <w:sdt>
              <w:sdtPr>
                <w:id w:val="-170029467"/>
                <w:placeholder>
                  <w:docPart w:val="4F2134F7FF2C42F2848653D95813563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[Dates From] – [To]</w:t>
                </w:r>
              </w:sdtContent>
            </w:sdt>
          </w:p>
          <w:p w14:paraId="1E9B221E" w14:textId="77777777" w:rsidR="000E1D44" w:rsidRPr="000E1D44" w:rsidRDefault="00B22D07" w:rsidP="000E1D44">
            <w:pPr>
              <w:pStyle w:val="TextRight"/>
            </w:pPr>
            <w:sdt>
              <w:sdtPr>
                <w:id w:val="-1063243444"/>
                <w:placeholder>
                  <w:docPart w:val="8A4B3A83BA804943AFBCDBD7C440BE7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0E1D44" w:rsidRPr="000E1D44">
              <w:t xml:space="preserve">• </w:t>
            </w:r>
            <w:sdt>
              <w:sdtPr>
                <w:id w:val="116342317"/>
                <w:placeholder>
                  <w:docPart w:val="9F990509AAA94C8E91FAB76E428262B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sdt>
              <w:sdtPr>
                <w:id w:val="421921395"/>
                <w:placeholder>
                  <w:docPart w:val="48B1BBF973904DEB86F5FFC7D706C5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[Company Name]</w:t>
                </w:r>
              </w:sdtContent>
            </w:sdt>
          </w:p>
          <w:p w14:paraId="4078A4CD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6F572662" w14:textId="77777777" w:rsidR="0057534A" w:rsidRDefault="00B22D07" w:rsidP="0057534A">
            <w:pPr>
              <w:pStyle w:val="SmallText"/>
            </w:pPr>
            <w:sdt>
              <w:sdtPr>
                <w:id w:val="1800105537"/>
                <w:placeholder>
                  <w:docPart w:val="49E2385C69814D1C9F8E8379B6B3F04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[Dates From] – [To]</w:t>
                </w:r>
              </w:sdtContent>
            </w:sdt>
          </w:p>
          <w:p w14:paraId="7D687C9A" w14:textId="77777777" w:rsidR="0057534A" w:rsidRPr="000E1D44" w:rsidRDefault="00B22D07" w:rsidP="0057534A">
            <w:pPr>
              <w:pStyle w:val="TextRight"/>
            </w:pPr>
            <w:sdt>
              <w:sdtPr>
                <w:id w:val="538326528"/>
                <w:placeholder>
                  <w:docPart w:val="B191F1E01737403DA50F7C45FB82F07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57534A" w:rsidRPr="000E1D44">
              <w:t xml:space="preserve">• </w:t>
            </w:r>
            <w:sdt>
              <w:sdtPr>
                <w:id w:val="-285199606"/>
                <w:placeholder>
                  <w:docPart w:val="461ED3A633AB4315B2106F99FAF49FD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sdt>
              <w:sdtPr>
                <w:id w:val="1749461708"/>
                <w:placeholder>
                  <w:docPart w:val="D8DE3C9ADF364A5287472C0E7FA70B9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[Company Name]</w:t>
                </w:r>
              </w:sdtContent>
            </w:sdt>
          </w:p>
          <w:p w14:paraId="2C811BA7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700EAB4F" w14:textId="77777777" w:rsidR="0057534A" w:rsidRDefault="00B22D07" w:rsidP="0057534A">
            <w:pPr>
              <w:pStyle w:val="SmallText"/>
            </w:pPr>
            <w:sdt>
              <w:sdtPr>
                <w:id w:val="758651016"/>
                <w:placeholder>
                  <w:docPart w:val="BAE0EE435C8740C286026F1BB0F62C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[Dates From] – [To]</w:t>
                </w:r>
              </w:sdtContent>
            </w:sdt>
          </w:p>
          <w:p w14:paraId="7DCEE723" w14:textId="77777777" w:rsidR="0057534A" w:rsidRPr="000E1D44" w:rsidRDefault="00B22D07" w:rsidP="0057534A">
            <w:pPr>
              <w:pStyle w:val="TextRight"/>
            </w:pPr>
            <w:sdt>
              <w:sdtPr>
                <w:id w:val="1427684914"/>
                <w:placeholder>
                  <w:docPart w:val="9D01D1BA40F44F6D9D7090B89CB9904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57534A" w:rsidRPr="000E1D44">
              <w:t xml:space="preserve">• </w:t>
            </w:r>
            <w:sdt>
              <w:sdtPr>
                <w:id w:val="-104505620"/>
                <w:placeholder>
                  <w:docPart w:val="FA403B131D7043DE9094DE65CA85404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sdt>
              <w:sdtPr>
                <w:id w:val="-926888980"/>
                <w:placeholder>
                  <w:docPart w:val="626C3437BC854EB3AEE438C885F5DBF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[Company Name]</w:t>
                </w:r>
              </w:sdtContent>
            </w:sdt>
          </w:p>
          <w:p w14:paraId="070E6D9B" w14:textId="5D214892" w:rsidR="000E1D44" w:rsidRPr="004D1D3D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0E1D44" w14:paraId="1EF31442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EB44FE4" w14:textId="77777777" w:rsidR="000E1D44" w:rsidRDefault="00B22D07" w:rsidP="00A77921">
            <w:pPr>
              <w:pStyle w:val="Heading1"/>
            </w:pPr>
            <w:sdt>
              <w:sdtPr>
                <w:id w:val="-242716918"/>
                <w:placeholder>
                  <w:docPart w:val="D3591B3A6FA14F85AC9ADAE69A9724E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5FB06853" w14:textId="69D241BD" w:rsidR="000E1D44" w:rsidRDefault="004D1D3D" w:rsidP="004D1D3D">
            <w:pPr>
              <w:pStyle w:val="TextLeft"/>
            </w:pPr>
            <w:r>
              <w:t>Java, Spring,</w:t>
            </w:r>
          </w:p>
          <w:p w14:paraId="7410BE4E" w14:textId="155F0074" w:rsidR="004D1D3D" w:rsidRDefault="004D1D3D" w:rsidP="004D1D3D">
            <w:pPr>
              <w:pStyle w:val="TextLeft"/>
            </w:pPr>
            <w:r>
              <w:t xml:space="preserve">                           Angular, Node</w:t>
            </w:r>
          </w:p>
          <w:p w14:paraId="40246C7B" w14:textId="3D99C7E7" w:rsidR="004D1D3D" w:rsidRDefault="004D1D3D" w:rsidP="004D1D3D">
            <w:pPr>
              <w:pStyle w:val="TextLeft"/>
            </w:pPr>
            <w:r>
              <w:t>SQL, Maven,</w:t>
            </w:r>
          </w:p>
          <w:p w14:paraId="5D643A9E" w14:textId="67A0284A" w:rsidR="004D1D3D" w:rsidRDefault="004D1D3D" w:rsidP="004D1D3D">
            <w:pPr>
              <w:pStyle w:val="TextLeft"/>
            </w:pPr>
            <w:proofErr w:type="spellStart"/>
            <w:proofErr w:type="gramStart"/>
            <w:r>
              <w:t>Tomact,Javascript</w:t>
            </w:r>
            <w:proofErr w:type="spellEnd"/>
            <w:proofErr w:type="gramEnd"/>
          </w:p>
          <w:p w14:paraId="3D46175F" w14:textId="73988E93" w:rsidR="004D1D3D" w:rsidRPr="004D1D3D" w:rsidRDefault="004D1D3D" w:rsidP="004D1D3D">
            <w:pPr>
              <w:pStyle w:val="TextLeft"/>
            </w:pPr>
            <w:r>
              <w:t>Json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4FB7C24" w14:textId="153C8BD7" w:rsidR="000E1D44" w:rsidRDefault="004D1D3D" w:rsidP="00A77921">
            <w:pPr>
              <w:pStyle w:val="Heading2"/>
            </w:pPr>
            <w:r>
              <w:t>Technical Skills:</w:t>
            </w:r>
          </w:p>
          <w:p w14:paraId="1FBFDFA2" w14:textId="4ECD66FC" w:rsidR="000E1D44" w:rsidRDefault="000E1D44" w:rsidP="004D1D3D">
            <w:pPr>
              <w:pStyle w:val="TextRight"/>
            </w:pPr>
          </w:p>
        </w:tc>
      </w:tr>
      <w:tr w:rsidR="000E1D44" w14:paraId="71F76EFA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E5CE99C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D7B0A5E" w14:textId="6147ABA3" w:rsidR="0057534A" w:rsidRDefault="004D1D3D" w:rsidP="0057534A">
            <w:pPr>
              <w:pStyle w:val="Heading2"/>
            </w:pPr>
            <w:r>
              <w:t>Project 1:</w:t>
            </w:r>
          </w:p>
          <w:p w14:paraId="49663B22" w14:textId="48700FFA" w:rsidR="000E1D44" w:rsidRDefault="000E1D44" w:rsidP="004D1D3D">
            <w:pPr>
              <w:pStyle w:val="TextRight"/>
            </w:pPr>
          </w:p>
        </w:tc>
      </w:tr>
      <w:tr w:rsidR="000E1D44" w14:paraId="2A2CFE61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C694EAD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22BF5F95" w14:textId="77777777" w:rsidR="004D1D3D" w:rsidRDefault="004D1D3D" w:rsidP="004D1D3D">
            <w:pPr>
              <w:pStyle w:val="Heading2"/>
            </w:pPr>
            <w:r>
              <w:t>Project 2:</w:t>
            </w:r>
          </w:p>
          <w:p w14:paraId="1A32CE9C" w14:textId="78885F5D" w:rsidR="004D1D3D" w:rsidRPr="004D1D3D" w:rsidRDefault="004D1D3D" w:rsidP="004D1D3D"/>
        </w:tc>
      </w:tr>
    </w:tbl>
    <w:p w14:paraId="1B27A290" w14:textId="77777777" w:rsidR="00C55D85" w:rsidRDefault="00C55D85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45AC8" w14:textId="77777777" w:rsidR="00B22D07" w:rsidRDefault="00B22D07" w:rsidP="00F316AD">
      <w:r>
        <w:separator/>
      </w:r>
    </w:p>
  </w:endnote>
  <w:endnote w:type="continuationSeparator" w:id="0">
    <w:p w14:paraId="388D24E3" w14:textId="77777777" w:rsidR="00B22D07" w:rsidRDefault="00B22D0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548BB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FBF153" wp14:editId="2465DE90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2C1924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49A4D" w14:textId="77777777" w:rsidR="00B22D07" w:rsidRDefault="00B22D07" w:rsidP="00F316AD">
      <w:r>
        <w:separator/>
      </w:r>
    </w:p>
  </w:footnote>
  <w:footnote w:type="continuationSeparator" w:id="0">
    <w:p w14:paraId="4125FA1D" w14:textId="77777777" w:rsidR="00B22D07" w:rsidRDefault="00B22D07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3D"/>
    <w:rsid w:val="000E1D44"/>
    <w:rsid w:val="0020696E"/>
    <w:rsid w:val="002356A2"/>
    <w:rsid w:val="002D12DA"/>
    <w:rsid w:val="003019B2"/>
    <w:rsid w:val="0034688D"/>
    <w:rsid w:val="0040233B"/>
    <w:rsid w:val="00483D90"/>
    <w:rsid w:val="004D1D3D"/>
    <w:rsid w:val="00511A6E"/>
    <w:rsid w:val="0057534A"/>
    <w:rsid w:val="00605A5B"/>
    <w:rsid w:val="006C60E6"/>
    <w:rsid w:val="006E70D3"/>
    <w:rsid w:val="007B0F94"/>
    <w:rsid w:val="00A77921"/>
    <w:rsid w:val="00B22D07"/>
    <w:rsid w:val="00B575FB"/>
    <w:rsid w:val="00C1095A"/>
    <w:rsid w:val="00C55D85"/>
    <w:rsid w:val="00CA2273"/>
    <w:rsid w:val="00CD50FD"/>
    <w:rsid w:val="00D47124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DA7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n\AppData\Local\Microsoft\Office\16.0\DTS\en-US%7b45CBF218-D64C-4E82-9ABD-3D77E378DDAD%7d\%7bAD7BA34C-3298-4883-89BE-483B79868BA2%7dtf673518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1C0EC455E94E7B9B5DA1EF2FF13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E4C1A-5CA3-4959-A4C3-58B02CE47371}"/>
      </w:docPartPr>
      <w:docPartBody>
        <w:p w:rsidR="00000000" w:rsidRDefault="00CC6407">
          <w:pPr>
            <w:pStyle w:val="471C0EC455E94E7B9B5DA1EF2FF13BBB"/>
          </w:pPr>
          <w:r w:rsidRPr="00605A5B">
            <w:t>Contact</w:t>
          </w:r>
        </w:p>
      </w:docPartBody>
    </w:docPart>
    <w:docPart>
      <w:docPartPr>
        <w:name w:val="731423F87F7D4F2080547E1381436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71C39-A065-4745-800F-32BB9A3CC142}"/>
      </w:docPartPr>
      <w:docPartBody>
        <w:p w:rsidR="00000000" w:rsidRDefault="00CC6407">
          <w:pPr>
            <w:pStyle w:val="731423F87F7D4F2080547E1381436BB2"/>
          </w:pPr>
          <w:r w:rsidRPr="00605A5B">
            <w:t>Objective</w:t>
          </w:r>
        </w:p>
      </w:docPartBody>
    </w:docPart>
    <w:docPart>
      <w:docPartPr>
        <w:name w:val="FB41CA6D6C7745DE8523ECAB8A5BC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D8CAC-B831-4D4C-814F-763D3B1483BB}"/>
      </w:docPartPr>
      <w:docPartBody>
        <w:p w:rsidR="00000000" w:rsidRDefault="00CC6407">
          <w:pPr>
            <w:pStyle w:val="FB41CA6D6C7745DE8523ECAB8A5BCF3F"/>
          </w:pPr>
          <w:r>
            <w:t>Education</w:t>
          </w:r>
        </w:p>
      </w:docPartBody>
    </w:docPart>
    <w:docPart>
      <w:docPartPr>
        <w:name w:val="D203379252C94A489F50203BA54A6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4F094-5E1C-496E-841D-90A819E3F67F}"/>
      </w:docPartPr>
      <w:docPartBody>
        <w:p w:rsidR="00000000" w:rsidRDefault="00CC6407">
          <w:pPr>
            <w:pStyle w:val="D203379252C94A489F50203BA54A6590"/>
          </w:pPr>
          <w:r>
            <w:t>Experience</w:t>
          </w:r>
        </w:p>
      </w:docPartBody>
    </w:docPart>
    <w:docPart>
      <w:docPartPr>
        <w:name w:val="4F2134F7FF2C42F2848653D958135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EA5EE-C196-4D61-AD00-9099BBAE4190}"/>
      </w:docPartPr>
      <w:docPartBody>
        <w:p w:rsidR="00000000" w:rsidRDefault="00CC6407">
          <w:pPr>
            <w:pStyle w:val="4F2134F7FF2C42F2848653D95813563F"/>
          </w:pPr>
          <w:r>
            <w:t>[Dates From] – [To]</w:t>
          </w:r>
        </w:p>
      </w:docPartBody>
    </w:docPart>
    <w:docPart>
      <w:docPartPr>
        <w:name w:val="8A4B3A83BA804943AFBCDBD7C440B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45B34-DCCE-49A0-AEE7-28C0E4590974}"/>
      </w:docPartPr>
      <w:docPartBody>
        <w:p w:rsidR="00000000" w:rsidRDefault="00CC6407">
          <w:pPr>
            <w:pStyle w:val="8A4B3A83BA804943AFBCDBD7C440BE7C"/>
          </w:pPr>
          <w:r w:rsidRPr="000E1D44">
            <w:t>[Job Title]</w:t>
          </w:r>
        </w:p>
      </w:docPartBody>
    </w:docPart>
    <w:docPart>
      <w:docPartPr>
        <w:name w:val="9F990509AAA94C8E91FAB76E4282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9D21C-A017-4DED-B84A-BE35A15C41A5}"/>
      </w:docPartPr>
      <w:docPartBody>
        <w:p w:rsidR="00000000" w:rsidRDefault="00CC6407">
          <w:pPr>
            <w:pStyle w:val="9F990509AAA94C8E91FAB76E428262BE"/>
          </w:pPr>
          <w:r w:rsidRPr="000E1D44">
            <w:t>[Job Position]</w:t>
          </w:r>
        </w:p>
      </w:docPartBody>
    </w:docPart>
    <w:docPart>
      <w:docPartPr>
        <w:name w:val="48B1BBF973904DEB86F5FFC7D706C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462EE-D40C-4627-8AE9-A0BA037DBE38}"/>
      </w:docPartPr>
      <w:docPartBody>
        <w:p w:rsidR="00000000" w:rsidRDefault="00CC6407">
          <w:pPr>
            <w:pStyle w:val="48B1BBF973904DEB86F5FFC7D706C51E"/>
          </w:pPr>
          <w:r>
            <w:t>[Company Name]</w:t>
          </w:r>
        </w:p>
      </w:docPartBody>
    </w:docPart>
    <w:docPart>
      <w:docPartPr>
        <w:name w:val="49E2385C69814D1C9F8E8379B6B3F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D942-E9A5-4BD0-91A9-ED2C1CA4980A}"/>
      </w:docPartPr>
      <w:docPartBody>
        <w:p w:rsidR="00000000" w:rsidRDefault="00CC6407">
          <w:pPr>
            <w:pStyle w:val="49E2385C69814D1C9F8E8379B6B3F04D"/>
          </w:pPr>
          <w:r>
            <w:t xml:space="preserve">[Dates </w:t>
          </w:r>
          <w:r>
            <w:t>From] – [To]</w:t>
          </w:r>
        </w:p>
      </w:docPartBody>
    </w:docPart>
    <w:docPart>
      <w:docPartPr>
        <w:name w:val="B191F1E01737403DA50F7C45FB82F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FF91F-DD8E-42F6-B2F6-B6D86F6C7EC2}"/>
      </w:docPartPr>
      <w:docPartBody>
        <w:p w:rsidR="00000000" w:rsidRDefault="00CC6407">
          <w:pPr>
            <w:pStyle w:val="B191F1E01737403DA50F7C45FB82F075"/>
          </w:pPr>
          <w:r w:rsidRPr="000E1D44">
            <w:t>[Job Title]</w:t>
          </w:r>
        </w:p>
      </w:docPartBody>
    </w:docPart>
    <w:docPart>
      <w:docPartPr>
        <w:name w:val="461ED3A633AB4315B2106F99FAF49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CA6EB-4487-4095-8298-DBD6541FCEA6}"/>
      </w:docPartPr>
      <w:docPartBody>
        <w:p w:rsidR="00000000" w:rsidRDefault="00CC6407">
          <w:pPr>
            <w:pStyle w:val="461ED3A633AB4315B2106F99FAF49FDF"/>
          </w:pPr>
          <w:r w:rsidRPr="000E1D44">
            <w:t>[Job Position]</w:t>
          </w:r>
        </w:p>
      </w:docPartBody>
    </w:docPart>
    <w:docPart>
      <w:docPartPr>
        <w:name w:val="D8DE3C9ADF364A5287472C0E7FA70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F6E5B-6B11-4759-BCE6-026DB15BD88B}"/>
      </w:docPartPr>
      <w:docPartBody>
        <w:p w:rsidR="00000000" w:rsidRDefault="00CC6407">
          <w:pPr>
            <w:pStyle w:val="D8DE3C9ADF364A5287472C0E7FA70B91"/>
          </w:pPr>
          <w:r>
            <w:t>[Company Name]</w:t>
          </w:r>
        </w:p>
      </w:docPartBody>
    </w:docPart>
    <w:docPart>
      <w:docPartPr>
        <w:name w:val="BAE0EE435C8740C286026F1BB0F62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EC43E-90AA-4510-B9C5-0799276B733C}"/>
      </w:docPartPr>
      <w:docPartBody>
        <w:p w:rsidR="00000000" w:rsidRDefault="00CC6407">
          <w:pPr>
            <w:pStyle w:val="BAE0EE435C8740C286026F1BB0F62C2E"/>
          </w:pPr>
          <w:r>
            <w:t>[Dates From] – [To]</w:t>
          </w:r>
        </w:p>
      </w:docPartBody>
    </w:docPart>
    <w:docPart>
      <w:docPartPr>
        <w:name w:val="9D01D1BA40F44F6D9D7090B89CB99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1CB6F-9CF0-4929-8C3B-62C6019BAE0A}"/>
      </w:docPartPr>
      <w:docPartBody>
        <w:p w:rsidR="00000000" w:rsidRDefault="00CC6407">
          <w:pPr>
            <w:pStyle w:val="9D01D1BA40F44F6D9D7090B89CB99046"/>
          </w:pPr>
          <w:r w:rsidRPr="000E1D44">
            <w:t>[Job Title]</w:t>
          </w:r>
        </w:p>
      </w:docPartBody>
    </w:docPart>
    <w:docPart>
      <w:docPartPr>
        <w:name w:val="FA403B131D7043DE9094DE65CA85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B0CB6-11FA-46AA-976F-72B44CABF8CE}"/>
      </w:docPartPr>
      <w:docPartBody>
        <w:p w:rsidR="00000000" w:rsidRDefault="00CC6407">
          <w:pPr>
            <w:pStyle w:val="FA403B131D7043DE9094DE65CA85404C"/>
          </w:pPr>
          <w:r w:rsidRPr="000E1D44">
            <w:t>[Job Position]</w:t>
          </w:r>
        </w:p>
      </w:docPartBody>
    </w:docPart>
    <w:docPart>
      <w:docPartPr>
        <w:name w:val="626C3437BC854EB3AEE438C885F5D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BB76-A904-4777-9374-0B831E388A7F}"/>
      </w:docPartPr>
      <w:docPartBody>
        <w:p w:rsidR="00000000" w:rsidRDefault="00CC6407">
          <w:pPr>
            <w:pStyle w:val="626C3437BC854EB3AEE438C885F5DBFC"/>
          </w:pPr>
          <w:r>
            <w:t>[Company Name]</w:t>
          </w:r>
        </w:p>
      </w:docPartBody>
    </w:docPart>
    <w:docPart>
      <w:docPartPr>
        <w:name w:val="D3591B3A6FA14F85AC9ADAE69A97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470B-D33B-4DF6-8CC3-FF6674BBE44E}"/>
      </w:docPartPr>
      <w:docPartBody>
        <w:p w:rsidR="00000000" w:rsidRDefault="00CC6407">
          <w:pPr>
            <w:pStyle w:val="D3591B3A6FA14F85AC9ADAE69A9724E6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07"/>
    <w:rsid w:val="00C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1C182DF3B4430A677625EFACBACA5">
    <w:name w:val="65E1C182DF3B4430A677625EFACBACA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2D9F4D5CA9004C60895E0AC8D4F3381B">
    <w:name w:val="2D9F4D5CA9004C60895E0AC8D4F3381B"/>
  </w:style>
  <w:style w:type="paragraph" w:customStyle="1" w:styleId="33690726A249499BB4E034468CCF8D8C">
    <w:name w:val="33690726A249499BB4E034468CCF8D8C"/>
  </w:style>
  <w:style w:type="paragraph" w:customStyle="1" w:styleId="471C0EC455E94E7B9B5DA1EF2FF13BBB">
    <w:name w:val="471C0EC455E94E7B9B5DA1EF2FF13BBB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03B60D77C6DA41AE9EC9510D1952BC40">
    <w:name w:val="03B60D77C6DA41AE9EC9510D1952BC40"/>
  </w:style>
  <w:style w:type="paragraph" w:customStyle="1" w:styleId="71A76F60824A4327BAF1CABFC8DF5AD8">
    <w:name w:val="71A76F60824A4327BAF1CABFC8DF5AD8"/>
  </w:style>
  <w:style w:type="paragraph" w:customStyle="1" w:styleId="ED8423DFE3E34CFBAB56DEB3524E58A3">
    <w:name w:val="ED8423DFE3E34CFBAB56DEB3524E58A3"/>
  </w:style>
  <w:style w:type="paragraph" w:customStyle="1" w:styleId="731423F87F7D4F2080547E1381436BB2">
    <w:name w:val="731423F87F7D4F2080547E1381436BB2"/>
  </w:style>
  <w:style w:type="paragraph" w:customStyle="1" w:styleId="88F6D22EFEBB41DBB383A52DE88AC492">
    <w:name w:val="88F6D22EFEBB41DBB383A52DE88AC492"/>
  </w:style>
  <w:style w:type="paragraph" w:customStyle="1" w:styleId="FB41CA6D6C7745DE8523ECAB8A5BCF3F">
    <w:name w:val="FB41CA6D6C7745DE8523ECAB8A5BCF3F"/>
  </w:style>
  <w:style w:type="paragraph" w:customStyle="1" w:styleId="44C4C0BB12FC4DFA92A91D8B0E45BBCE">
    <w:name w:val="44C4C0BB12FC4DFA92A91D8B0E45BBCE"/>
  </w:style>
  <w:style w:type="paragraph" w:customStyle="1" w:styleId="D203379252C94A489F50203BA54A6590">
    <w:name w:val="D203379252C94A489F50203BA54A6590"/>
  </w:style>
  <w:style w:type="paragraph" w:customStyle="1" w:styleId="4F2134F7FF2C42F2848653D95813563F">
    <w:name w:val="4F2134F7FF2C42F2848653D95813563F"/>
  </w:style>
  <w:style w:type="paragraph" w:customStyle="1" w:styleId="8A4B3A83BA804943AFBCDBD7C440BE7C">
    <w:name w:val="8A4B3A83BA804943AFBCDBD7C440BE7C"/>
  </w:style>
  <w:style w:type="paragraph" w:customStyle="1" w:styleId="9F990509AAA94C8E91FAB76E428262BE">
    <w:name w:val="9F990509AAA94C8E91FAB76E428262BE"/>
  </w:style>
  <w:style w:type="paragraph" w:customStyle="1" w:styleId="48B1BBF973904DEB86F5FFC7D706C51E">
    <w:name w:val="48B1BBF973904DEB86F5FFC7D706C51E"/>
  </w:style>
  <w:style w:type="paragraph" w:customStyle="1" w:styleId="49E2385C69814D1C9F8E8379B6B3F04D">
    <w:name w:val="49E2385C69814D1C9F8E8379B6B3F04D"/>
  </w:style>
  <w:style w:type="paragraph" w:customStyle="1" w:styleId="B191F1E01737403DA50F7C45FB82F075">
    <w:name w:val="B191F1E01737403DA50F7C45FB82F075"/>
  </w:style>
  <w:style w:type="paragraph" w:customStyle="1" w:styleId="461ED3A633AB4315B2106F99FAF49FDF">
    <w:name w:val="461ED3A633AB4315B2106F99FAF49FDF"/>
  </w:style>
  <w:style w:type="paragraph" w:customStyle="1" w:styleId="D8DE3C9ADF364A5287472C0E7FA70B91">
    <w:name w:val="D8DE3C9ADF364A5287472C0E7FA70B91"/>
  </w:style>
  <w:style w:type="paragraph" w:customStyle="1" w:styleId="BAE0EE435C8740C286026F1BB0F62C2E">
    <w:name w:val="BAE0EE435C8740C286026F1BB0F62C2E"/>
  </w:style>
  <w:style w:type="paragraph" w:customStyle="1" w:styleId="9D01D1BA40F44F6D9D7090B89CB99046">
    <w:name w:val="9D01D1BA40F44F6D9D7090B89CB99046"/>
  </w:style>
  <w:style w:type="paragraph" w:customStyle="1" w:styleId="FA403B131D7043DE9094DE65CA85404C">
    <w:name w:val="FA403B131D7043DE9094DE65CA85404C"/>
  </w:style>
  <w:style w:type="paragraph" w:customStyle="1" w:styleId="626C3437BC854EB3AEE438C885F5DBFC">
    <w:name w:val="626C3437BC854EB3AEE438C885F5DBFC"/>
  </w:style>
  <w:style w:type="paragraph" w:customStyle="1" w:styleId="0334CA0B00B64DF3A044DAC4EDBCACCE">
    <w:name w:val="0334CA0B00B64DF3A044DAC4EDBCACCE"/>
  </w:style>
  <w:style w:type="paragraph" w:customStyle="1" w:styleId="D3591B3A6FA14F85AC9ADAE69A9724E6">
    <w:name w:val="D3591B3A6FA14F85AC9ADAE69A9724E6"/>
  </w:style>
  <w:style w:type="paragraph" w:customStyle="1" w:styleId="B7957FDDE1CC413CA1639E130D99FC7C">
    <w:name w:val="B7957FDDE1CC413CA1639E130D99FC7C"/>
  </w:style>
  <w:style w:type="paragraph" w:customStyle="1" w:styleId="9D9887CA4DDE40A1A507FFAE5050CB77">
    <w:name w:val="9D9887CA4DDE40A1A507FFAE5050CB77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2DF31217FA4045CABAE36F8311053997">
    <w:name w:val="2DF31217FA4045CABAE36F8311053997"/>
  </w:style>
  <w:style w:type="paragraph" w:customStyle="1" w:styleId="CBE06950F0154692BB1CA49BA5671AC8">
    <w:name w:val="CBE06950F0154692BB1CA49BA5671AC8"/>
  </w:style>
  <w:style w:type="paragraph" w:customStyle="1" w:styleId="BA27850146534AE5BF7F005F7F6ECCD8">
    <w:name w:val="BA27850146534AE5BF7F005F7F6ECCD8"/>
  </w:style>
  <w:style w:type="paragraph" w:customStyle="1" w:styleId="14120D76325F4A729AC27CE142D774F2">
    <w:name w:val="14120D76325F4A729AC27CE142D774F2"/>
  </w:style>
  <w:style w:type="paragraph" w:customStyle="1" w:styleId="50182D5EF2534A16B2A0F6D65BECC79C">
    <w:name w:val="50182D5EF2534A16B2A0F6D65BECC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{AD7BA34C-3298-4883-89BE-483B79868BA2}tf67351832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2020-07-06T05:31:00Z</dcterms:created>
  <dcterms:modified xsi:type="dcterms:W3CDTF">2020-07-06T10:29:00Z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