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300DC" w14:textId="1CDE4015" w:rsidR="00C067C5" w:rsidRPr="00843164" w:rsidRDefault="00481742">
      <w:pPr>
        <w:pStyle w:val="Title"/>
      </w:pPr>
      <w:r>
        <w:t>Rajanikanta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0A9ABE8E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E84E039" w14:textId="5A73A765" w:rsidR="00260D3F" w:rsidRPr="00843164" w:rsidRDefault="005B2494">
            <w:pPr>
              <w:pStyle w:val="ContactInfo"/>
            </w:pPr>
            <w:proofErr w:type="spellStart"/>
            <w:proofErr w:type="gramStart"/>
            <w:r>
              <w:t>Hyderabad,Hitech</w:t>
            </w:r>
            <w:proofErr w:type="spellEnd"/>
            <w:proofErr w:type="gramEnd"/>
            <w:r>
              <w:t xml:space="preserve"> City</w:t>
            </w:r>
            <w:r w:rsidR="00260D3F" w:rsidRPr="00843164">
              <w:t> | </w:t>
            </w:r>
            <w:proofErr w:type="spellStart"/>
            <w:r>
              <w:t>xxxxxxx</w:t>
            </w:r>
            <w:proofErr w:type="spellEnd"/>
            <w:r w:rsidR="00260D3F" w:rsidRPr="00843164">
              <w:t> | </w:t>
            </w:r>
            <w:r>
              <w:t>rajani@gmail.com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49DEB7568C644DA68A090E1BE4F78000"/>
        </w:placeholder>
        <w:temporary/>
        <w:showingPlcHdr/>
        <w15:appearance w15:val="hidden"/>
      </w:sdtPr>
      <w:sdtEndPr/>
      <w:sdtContent>
        <w:p w14:paraId="6D8D0AE0" w14:textId="77777777"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7C4B622F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6E7238B" w14:textId="2CA0A323" w:rsidR="00260D3F" w:rsidRPr="00843164" w:rsidRDefault="00481742">
            <w:r>
              <w:rPr>
                <w:rFonts w:ascii="Arial" w:hAnsi="Arial"/>
                <w:bCs/>
                <w:color w:val="000000"/>
              </w:rPr>
              <w:t xml:space="preserve">Seeking a challenging position in a quality growth-oriented IT environment </w:t>
            </w:r>
            <w:r>
              <w:rPr>
                <w:rFonts w:ascii="Arial" w:hAnsi="Arial"/>
                <w:color w:val="000000"/>
              </w:rPr>
              <w:t>to continuously strive for higher achievement in life and establish myself as a perfect and accept challenging work</w:t>
            </w:r>
            <w:r>
              <w:rPr>
                <w:rFonts w:ascii="Arial" w:hAnsi="Arial"/>
                <w:bCs/>
                <w:color w:val="000000"/>
              </w:rPr>
              <w:t xml:space="preserve"> where my knowledge in </w:t>
            </w:r>
            <w:r>
              <w:rPr>
                <w:rFonts w:ascii="Arial" w:hAnsi="Arial"/>
                <w:b/>
                <w:bCs/>
                <w:color w:val="000000"/>
              </w:rPr>
              <w:t>Java and Java related technologies</w:t>
            </w:r>
            <w:r>
              <w:rPr>
                <w:rFonts w:ascii="Arial" w:hAnsi="Arial"/>
                <w:bCs/>
                <w:color w:val="000000"/>
              </w:rPr>
              <w:t>, my skills and experience can contribute towards the growth of the company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4A43E180681045ED96A5A74288084E3A"/>
        </w:placeholder>
        <w:temporary/>
        <w:showingPlcHdr/>
        <w15:appearance w15:val="hidden"/>
      </w:sdtPr>
      <w:sdtEndPr/>
      <w:sdtContent>
        <w:p w14:paraId="7302AB58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2E2E3DD7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367B51A" w14:textId="77777777" w:rsidR="00260D3F" w:rsidRDefault="00260D3F" w:rsidP="00843164"/>
          <w:p w14:paraId="1C4FFA32" w14:textId="1561D183" w:rsidR="00481742" w:rsidRPr="00481742" w:rsidRDefault="00481742" w:rsidP="00843164">
            <w:pPr>
              <w:rPr>
                <w:rFonts w:ascii="Arial" w:hAnsi="Arial" w:cs="Arial"/>
              </w:rPr>
            </w:pPr>
            <w:r w:rsidRPr="00481742">
              <w:rPr>
                <w:rFonts w:ascii="Arial" w:hAnsi="Arial" w:cs="Arial"/>
              </w:rPr>
              <w:t xml:space="preserve">Operating </w:t>
            </w:r>
            <w:proofErr w:type="gramStart"/>
            <w:r w:rsidRPr="00481742">
              <w:rPr>
                <w:rFonts w:ascii="Arial" w:hAnsi="Arial" w:cs="Arial"/>
              </w:rPr>
              <w:t>System :</w:t>
            </w:r>
            <w:proofErr w:type="gramEnd"/>
            <w:r w:rsidRPr="00481742">
              <w:rPr>
                <w:rFonts w:ascii="Arial" w:hAnsi="Arial" w:cs="Arial"/>
              </w:rPr>
              <w:tab/>
              <w:t>Windows</w:t>
            </w:r>
          </w:p>
          <w:p w14:paraId="64AF4D01" w14:textId="0158E974" w:rsidR="00481742" w:rsidRPr="00481742" w:rsidRDefault="00481742" w:rsidP="00843164">
            <w:pPr>
              <w:rPr>
                <w:rFonts w:ascii="Arial" w:hAnsi="Arial" w:cs="Arial"/>
              </w:rPr>
            </w:pPr>
            <w:r w:rsidRPr="00481742">
              <w:rPr>
                <w:rFonts w:ascii="Arial" w:hAnsi="Arial" w:cs="Arial"/>
              </w:rPr>
              <w:t>Programming Languages:</w:t>
            </w:r>
            <w:r w:rsidRPr="00481742">
              <w:rPr>
                <w:rFonts w:ascii="Arial" w:hAnsi="Arial" w:cs="Arial"/>
              </w:rPr>
              <w:tab/>
              <w:t>Java 1.6/1.7/1.8</w:t>
            </w:r>
          </w:p>
          <w:p w14:paraId="4B00C315" w14:textId="6ED97587" w:rsidR="00481742" w:rsidRPr="00481742" w:rsidRDefault="00481742" w:rsidP="00843164">
            <w:pPr>
              <w:rPr>
                <w:rFonts w:ascii="Arial" w:hAnsi="Arial" w:cs="Arial"/>
              </w:rPr>
            </w:pPr>
            <w:r w:rsidRPr="00481742">
              <w:rPr>
                <w:rFonts w:ascii="Arial" w:hAnsi="Arial" w:cs="Arial"/>
              </w:rPr>
              <w:t>Markup Languages:</w:t>
            </w:r>
            <w:r w:rsidRPr="00481742">
              <w:rPr>
                <w:rFonts w:ascii="Arial" w:hAnsi="Arial" w:cs="Arial"/>
              </w:rPr>
              <w:tab/>
              <w:t>HTML, XML, YAML</w:t>
            </w:r>
          </w:p>
          <w:p w14:paraId="277EA29F" w14:textId="1455EF24" w:rsidR="00481742" w:rsidRPr="00481742" w:rsidRDefault="00481742" w:rsidP="00843164">
            <w:pPr>
              <w:rPr>
                <w:rFonts w:ascii="Arial" w:hAnsi="Arial" w:cs="Arial"/>
              </w:rPr>
            </w:pPr>
            <w:r w:rsidRPr="00481742">
              <w:rPr>
                <w:rFonts w:ascii="Arial" w:hAnsi="Arial" w:cs="Arial"/>
              </w:rPr>
              <w:t>Data Interchange Languages:</w:t>
            </w:r>
            <w:r w:rsidRPr="00481742">
              <w:rPr>
                <w:rFonts w:ascii="Arial" w:hAnsi="Arial" w:cs="Arial"/>
              </w:rPr>
              <w:tab/>
              <w:t>JSON</w:t>
            </w:r>
          </w:p>
          <w:p w14:paraId="3FC3F4B2" w14:textId="347462A5" w:rsidR="00481742" w:rsidRPr="00481742" w:rsidRDefault="00481742" w:rsidP="00843164">
            <w:pPr>
              <w:rPr>
                <w:rFonts w:ascii="Arial" w:hAnsi="Arial" w:cs="Arial"/>
              </w:rPr>
            </w:pPr>
            <w:r w:rsidRPr="00481742">
              <w:rPr>
                <w:rFonts w:ascii="Arial" w:hAnsi="Arial" w:cs="Arial"/>
              </w:rPr>
              <w:t>UI Technologies:</w:t>
            </w:r>
            <w:r w:rsidRPr="00481742">
              <w:rPr>
                <w:rFonts w:ascii="Arial" w:hAnsi="Arial" w:cs="Arial"/>
              </w:rPr>
              <w:tab/>
              <w:t>HTML, CSS, JavaScript, Bootstrap</w:t>
            </w:r>
          </w:p>
          <w:p w14:paraId="6FF9320C" w14:textId="114484E8" w:rsidR="00481742" w:rsidRPr="00481742" w:rsidRDefault="00481742" w:rsidP="00843164">
            <w:pPr>
              <w:rPr>
                <w:rFonts w:ascii="Arial" w:hAnsi="Arial" w:cs="Arial"/>
              </w:rPr>
            </w:pPr>
            <w:r w:rsidRPr="00481742">
              <w:rPr>
                <w:rFonts w:ascii="Arial" w:hAnsi="Arial" w:cs="Arial"/>
              </w:rPr>
              <w:t>RESTful Services:</w:t>
            </w:r>
            <w:r w:rsidRPr="00481742">
              <w:rPr>
                <w:rFonts w:ascii="Arial" w:hAnsi="Arial" w:cs="Arial"/>
              </w:rPr>
              <w:tab/>
              <w:t xml:space="preserve">JAX-RS (Jersey, </w:t>
            </w:r>
            <w:proofErr w:type="spellStart"/>
            <w:r w:rsidRPr="00481742">
              <w:rPr>
                <w:rFonts w:ascii="Arial" w:hAnsi="Arial" w:cs="Arial"/>
              </w:rPr>
              <w:t>ReST</w:t>
            </w:r>
            <w:proofErr w:type="spellEnd"/>
            <w:r w:rsidRPr="00481742">
              <w:rPr>
                <w:rFonts w:ascii="Arial" w:hAnsi="Arial" w:cs="Arial"/>
              </w:rPr>
              <w:t>-Easy), Security, Async Client</w:t>
            </w:r>
          </w:p>
          <w:p w14:paraId="0CAB6D09" w14:textId="6A90A35A" w:rsidR="00481742" w:rsidRPr="00481742" w:rsidRDefault="00481742" w:rsidP="00843164">
            <w:pPr>
              <w:rPr>
                <w:rFonts w:ascii="Arial" w:hAnsi="Arial" w:cs="Arial"/>
              </w:rPr>
            </w:pPr>
            <w:r w:rsidRPr="00481742">
              <w:rPr>
                <w:rFonts w:ascii="Arial" w:hAnsi="Arial" w:cs="Arial"/>
              </w:rPr>
              <w:t>Parsing Technologies:</w:t>
            </w:r>
            <w:r w:rsidRPr="00481742">
              <w:rPr>
                <w:rFonts w:ascii="Arial" w:hAnsi="Arial" w:cs="Arial"/>
              </w:rPr>
              <w:tab/>
              <w:t>JAX-P, JAX-B</w:t>
            </w:r>
          </w:p>
          <w:p w14:paraId="49D7A104" w14:textId="2C3E965B" w:rsidR="00481742" w:rsidRPr="00481742" w:rsidRDefault="00481742" w:rsidP="00843164">
            <w:pPr>
              <w:rPr>
                <w:rFonts w:ascii="Arial" w:hAnsi="Arial" w:cs="Arial"/>
              </w:rPr>
            </w:pPr>
            <w:r w:rsidRPr="00481742">
              <w:rPr>
                <w:rFonts w:ascii="Arial" w:hAnsi="Arial" w:cs="Arial"/>
              </w:rPr>
              <w:t>Frameworks:</w:t>
            </w:r>
            <w:r w:rsidRPr="00481742">
              <w:rPr>
                <w:rFonts w:ascii="Arial" w:hAnsi="Arial" w:cs="Arial"/>
              </w:rPr>
              <w:tab/>
            </w:r>
            <w:proofErr w:type="gramStart"/>
            <w:r w:rsidRPr="00481742">
              <w:rPr>
                <w:rFonts w:ascii="Arial" w:hAnsi="Arial" w:cs="Arial"/>
              </w:rPr>
              <w:t>Spring(</w:t>
            </w:r>
            <w:proofErr w:type="gramEnd"/>
            <w:r w:rsidRPr="00481742">
              <w:rPr>
                <w:rFonts w:ascii="Arial" w:hAnsi="Arial" w:cs="Arial"/>
              </w:rPr>
              <w:t>Core, AOP, Transactions, Spring JDBC, MVC, ORM, Security, Spring Boot)</w:t>
            </w:r>
          </w:p>
          <w:p w14:paraId="781AF666" w14:textId="37E8081D" w:rsidR="00481742" w:rsidRPr="00481742" w:rsidRDefault="00481742" w:rsidP="00843164">
            <w:pPr>
              <w:rPr>
                <w:rFonts w:ascii="Arial" w:hAnsi="Arial" w:cs="Arial"/>
              </w:rPr>
            </w:pPr>
            <w:r w:rsidRPr="00481742">
              <w:rPr>
                <w:rFonts w:ascii="Arial" w:hAnsi="Arial" w:cs="Arial"/>
              </w:rPr>
              <w:t>ORM</w:t>
            </w:r>
            <w:r w:rsidRPr="00481742">
              <w:rPr>
                <w:rFonts w:ascii="Arial" w:hAnsi="Arial" w:cs="Arial"/>
              </w:rPr>
              <w:tab/>
              <w:t>Technology:</w:t>
            </w:r>
            <w:r w:rsidRPr="00481742">
              <w:rPr>
                <w:rFonts w:ascii="Arial" w:hAnsi="Arial" w:cs="Arial"/>
              </w:rPr>
              <w:tab/>
              <w:t>Hibernate 4.x</w:t>
            </w:r>
          </w:p>
          <w:p w14:paraId="5B8C15F4" w14:textId="3140D44E" w:rsidR="00481742" w:rsidRPr="00481742" w:rsidRDefault="00481742" w:rsidP="00843164">
            <w:pPr>
              <w:rPr>
                <w:rFonts w:ascii="Arial" w:hAnsi="Arial" w:cs="Arial"/>
              </w:rPr>
            </w:pPr>
            <w:r w:rsidRPr="00481742">
              <w:rPr>
                <w:rFonts w:ascii="Arial" w:hAnsi="Arial" w:cs="Arial"/>
              </w:rPr>
              <w:t>Database Software:</w:t>
            </w:r>
            <w:r w:rsidRPr="00481742">
              <w:rPr>
                <w:rFonts w:ascii="Arial" w:hAnsi="Arial" w:cs="Arial"/>
              </w:rPr>
              <w:tab/>
              <w:t>Oracle10g, MySQL</w:t>
            </w:r>
          </w:p>
          <w:p w14:paraId="1F1D7467" w14:textId="17A81581" w:rsidR="00481742" w:rsidRPr="00481742" w:rsidRDefault="00481742" w:rsidP="00843164">
            <w:pPr>
              <w:rPr>
                <w:rFonts w:ascii="Arial" w:hAnsi="Arial" w:cs="Arial"/>
              </w:rPr>
            </w:pPr>
            <w:r w:rsidRPr="00481742">
              <w:rPr>
                <w:rFonts w:ascii="Arial" w:hAnsi="Arial" w:cs="Arial"/>
              </w:rPr>
              <w:t>Server:</w:t>
            </w:r>
            <w:r w:rsidRPr="00481742">
              <w:rPr>
                <w:rFonts w:ascii="Arial" w:hAnsi="Arial" w:cs="Arial"/>
              </w:rPr>
              <w:tab/>
              <w:t xml:space="preserve">Tomcat, </w:t>
            </w:r>
            <w:proofErr w:type="spellStart"/>
            <w:r w:rsidRPr="00481742">
              <w:rPr>
                <w:rFonts w:ascii="Arial" w:hAnsi="Arial" w:cs="Arial"/>
              </w:rPr>
              <w:t>Websphere</w:t>
            </w:r>
            <w:proofErr w:type="spellEnd"/>
          </w:p>
          <w:p w14:paraId="264DB8DA" w14:textId="45400BC1" w:rsidR="00481742" w:rsidRPr="00481742" w:rsidRDefault="00481742" w:rsidP="00843164">
            <w:pPr>
              <w:rPr>
                <w:rFonts w:ascii="Arial" w:hAnsi="Arial" w:cs="Arial"/>
              </w:rPr>
            </w:pPr>
            <w:r w:rsidRPr="00481742">
              <w:rPr>
                <w:rFonts w:ascii="Arial" w:hAnsi="Arial" w:cs="Arial"/>
              </w:rPr>
              <w:t>IDE:</w:t>
            </w:r>
            <w:r w:rsidRPr="00481742">
              <w:rPr>
                <w:rFonts w:ascii="Arial" w:hAnsi="Arial" w:cs="Arial"/>
              </w:rPr>
              <w:t xml:space="preserve"> </w:t>
            </w:r>
            <w:r w:rsidRPr="00481742">
              <w:rPr>
                <w:rFonts w:ascii="Arial" w:hAnsi="Arial" w:cs="Arial"/>
              </w:rPr>
              <w:t xml:space="preserve">Eclipse, STS, </w:t>
            </w:r>
            <w:proofErr w:type="spellStart"/>
            <w:r w:rsidRPr="00481742">
              <w:rPr>
                <w:rFonts w:ascii="Arial" w:hAnsi="Arial" w:cs="Arial"/>
              </w:rPr>
              <w:t>Altova</w:t>
            </w:r>
            <w:proofErr w:type="spellEnd"/>
          </w:p>
          <w:p w14:paraId="450FCD92" w14:textId="29617D66" w:rsidR="00481742" w:rsidRPr="00481742" w:rsidRDefault="00481742" w:rsidP="00843164">
            <w:pPr>
              <w:rPr>
                <w:rFonts w:ascii="Arial" w:hAnsi="Arial" w:cs="Arial"/>
              </w:rPr>
            </w:pPr>
            <w:r w:rsidRPr="00481742">
              <w:rPr>
                <w:rFonts w:ascii="Arial" w:hAnsi="Arial" w:cs="Arial"/>
              </w:rPr>
              <w:t>Repository Tools:</w:t>
            </w:r>
            <w:r w:rsidRPr="00481742">
              <w:rPr>
                <w:rFonts w:ascii="Arial" w:hAnsi="Arial" w:cs="Arial"/>
              </w:rPr>
              <w:tab/>
              <w:t>SVN, Git</w:t>
            </w:r>
          </w:p>
          <w:p w14:paraId="1C146AC7" w14:textId="09EA998D" w:rsidR="00481742" w:rsidRPr="00481742" w:rsidRDefault="00481742" w:rsidP="00843164">
            <w:pPr>
              <w:rPr>
                <w:rFonts w:ascii="Arial" w:hAnsi="Arial" w:cs="Arial"/>
              </w:rPr>
            </w:pPr>
            <w:bookmarkStart w:id="0" w:name="_Hlk44924605"/>
            <w:r w:rsidRPr="00481742">
              <w:rPr>
                <w:rFonts w:ascii="Arial" w:hAnsi="Arial" w:cs="Arial"/>
              </w:rPr>
              <w:t>Logging Tool:</w:t>
            </w:r>
            <w:r w:rsidRPr="00481742">
              <w:rPr>
                <w:rFonts w:ascii="Arial" w:hAnsi="Arial" w:cs="Arial"/>
              </w:rPr>
              <w:tab/>
              <w:t>Log4J</w:t>
            </w:r>
          </w:p>
          <w:p w14:paraId="2D342AD4" w14:textId="0F6F48F8" w:rsidR="00481742" w:rsidRPr="00481742" w:rsidRDefault="00481742" w:rsidP="00843164">
            <w:pPr>
              <w:rPr>
                <w:rFonts w:ascii="Arial" w:hAnsi="Arial" w:cs="Arial"/>
              </w:rPr>
            </w:pPr>
            <w:bookmarkStart w:id="1" w:name="_Hlk44924613"/>
            <w:bookmarkEnd w:id="0"/>
            <w:r w:rsidRPr="00481742">
              <w:rPr>
                <w:rFonts w:ascii="Arial" w:hAnsi="Arial" w:cs="Arial"/>
              </w:rPr>
              <w:t>Build Tools:</w:t>
            </w:r>
            <w:r w:rsidRPr="00481742">
              <w:rPr>
                <w:rFonts w:ascii="Arial" w:hAnsi="Arial" w:cs="Arial"/>
              </w:rPr>
              <w:tab/>
              <w:t>Maven</w:t>
            </w:r>
          </w:p>
          <w:p w14:paraId="3B4F1A7A" w14:textId="3BA050EB" w:rsidR="00481742" w:rsidRPr="00481742" w:rsidRDefault="00481742" w:rsidP="00843164">
            <w:pPr>
              <w:rPr>
                <w:rFonts w:ascii="Arial" w:hAnsi="Arial" w:cs="Arial"/>
              </w:rPr>
            </w:pPr>
            <w:bookmarkStart w:id="2" w:name="_Hlk44924620"/>
            <w:bookmarkEnd w:id="1"/>
            <w:r w:rsidRPr="00481742">
              <w:rPr>
                <w:rFonts w:ascii="Arial" w:hAnsi="Arial" w:cs="Arial"/>
              </w:rPr>
              <w:t>Database Tools:</w:t>
            </w:r>
            <w:r w:rsidRPr="00481742">
              <w:rPr>
                <w:rFonts w:ascii="Arial" w:hAnsi="Arial" w:cs="Arial"/>
              </w:rPr>
              <w:tab/>
              <w:t>SQL-developer, MySQL workbench</w:t>
            </w:r>
          </w:p>
          <w:bookmarkEnd w:id="2"/>
          <w:p w14:paraId="104D1FF1" w14:textId="58BAD882" w:rsidR="00481742" w:rsidRPr="00481742" w:rsidRDefault="00481742" w:rsidP="00843164">
            <w:pPr>
              <w:rPr>
                <w:rFonts w:ascii="Arial" w:hAnsi="Arial" w:cs="Arial"/>
              </w:rPr>
            </w:pPr>
            <w:r w:rsidRPr="00481742">
              <w:rPr>
                <w:rFonts w:ascii="Arial" w:hAnsi="Arial" w:cs="Arial"/>
              </w:rPr>
              <w:t>REST/SOAP Testing Tools:</w:t>
            </w:r>
            <w:r w:rsidRPr="00481742">
              <w:rPr>
                <w:rFonts w:ascii="Arial" w:hAnsi="Arial" w:cs="Arial"/>
              </w:rPr>
              <w:tab/>
              <w:t>SOAP-UI, Advanced Rest Client, Postman, Curl Commands</w:t>
            </w:r>
          </w:p>
          <w:p w14:paraId="1310EA97" w14:textId="69B907F5" w:rsidR="00481742" w:rsidRPr="00481742" w:rsidRDefault="00481742" w:rsidP="00843164">
            <w:pPr>
              <w:rPr>
                <w:rFonts w:ascii="Arial" w:hAnsi="Arial" w:cs="Arial"/>
              </w:rPr>
            </w:pPr>
            <w:r w:rsidRPr="00481742">
              <w:rPr>
                <w:rFonts w:ascii="Arial" w:hAnsi="Arial" w:cs="Arial"/>
              </w:rPr>
              <w:t>Code analysis Tool:</w:t>
            </w:r>
            <w:r w:rsidRPr="00481742">
              <w:rPr>
                <w:rFonts w:ascii="Arial" w:hAnsi="Arial" w:cs="Arial"/>
              </w:rPr>
              <w:tab/>
              <w:t>Sonar</w:t>
            </w:r>
          </w:p>
          <w:p w14:paraId="7A7342E1" w14:textId="7187A054" w:rsidR="00481742" w:rsidRPr="00481742" w:rsidRDefault="00481742" w:rsidP="00843164">
            <w:pPr>
              <w:rPr>
                <w:rFonts w:ascii="Arial" w:hAnsi="Arial" w:cs="Arial"/>
              </w:rPr>
            </w:pPr>
            <w:r w:rsidRPr="00481742">
              <w:rPr>
                <w:rFonts w:ascii="Arial" w:hAnsi="Arial" w:cs="Arial"/>
              </w:rPr>
              <w:t>Code coverage Tool:</w:t>
            </w:r>
            <w:r w:rsidRPr="00481742">
              <w:rPr>
                <w:rFonts w:ascii="Arial" w:hAnsi="Arial" w:cs="Arial"/>
              </w:rPr>
              <w:tab/>
            </w:r>
            <w:proofErr w:type="spellStart"/>
            <w:r w:rsidRPr="00481742">
              <w:rPr>
                <w:rFonts w:ascii="Arial" w:hAnsi="Arial" w:cs="Arial"/>
              </w:rPr>
              <w:t>Jacaco</w:t>
            </w:r>
            <w:proofErr w:type="spellEnd"/>
          </w:p>
          <w:p w14:paraId="48743BFD" w14:textId="41BEBBAF" w:rsidR="00481742" w:rsidRPr="00843164" w:rsidRDefault="00481742" w:rsidP="00843164"/>
        </w:tc>
      </w:tr>
    </w:tbl>
    <w:sdt>
      <w:sdtPr>
        <w:alias w:val="Experience heading:"/>
        <w:tag w:val="Experience heading:"/>
        <w:id w:val="899876606"/>
        <w:placeholder>
          <w:docPart w:val="29D8CDAD37384FEDA41D495D04EC2B14"/>
        </w:placeholder>
        <w:temporary/>
        <w:showingPlcHdr/>
        <w15:appearance w15:val="hidden"/>
      </w:sdtPr>
      <w:sdtEndPr/>
      <w:sdtContent>
        <w:p w14:paraId="3F072E48" w14:textId="77777777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25049EE9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11875D72" w14:textId="77777777" w:rsidR="00843164" w:rsidRPr="00843164" w:rsidRDefault="00DC7637" w:rsidP="00843164">
            <w:pPr>
              <w:pStyle w:val="Date"/>
            </w:pPr>
            <w:sdt>
              <w:sdtPr>
                <w:alias w:val="Enter Dates From for employment 1:"/>
                <w:tag w:val="Enter Dates From for employment 1:"/>
                <w:id w:val="2053807819"/>
                <w:placeholder>
                  <w:docPart w:val="F46DD5A8E4924AB1997CE19932FBEC35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1:"/>
                <w:tag w:val="Enter Dates To for employment 1:"/>
                <w:id w:val="1221249156"/>
                <w:placeholder>
                  <w:docPart w:val="707A1D869B6D4FDCB964445CA9EA745F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14:paraId="1118975D" w14:textId="3FC36092" w:rsidR="00843164" w:rsidRPr="00843164" w:rsidRDefault="00481742" w:rsidP="00297EBC">
            <w:r>
              <w:t xml:space="preserve">Software </w:t>
            </w:r>
            <w:proofErr w:type="gramStart"/>
            <w:r>
              <w:t>Developer</w:t>
            </w:r>
            <w:r w:rsidR="00843164" w:rsidRPr="00843164">
              <w:t>,  </w:t>
            </w:r>
            <w:proofErr w:type="spellStart"/>
            <w:r>
              <w:rPr>
                <w:rStyle w:val="Emphasis"/>
              </w:rPr>
              <w:t>Xyz</w:t>
            </w:r>
            <w:proofErr w:type="spellEnd"/>
            <w:proofErr w:type="gramEnd"/>
            <w:r>
              <w:rPr>
                <w:rStyle w:val="Emphasis"/>
              </w:rPr>
              <w:t xml:space="preserve"> Company</w:t>
            </w:r>
          </w:p>
          <w:sdt>
            <w:sdtPr>
              <w:alias w:val="Enter responsibilities and accomplishments 1:"/>
              <w:tag w:val="Enter responsibilities and accomplishments 1:"/>
              <w:id w:val="-513455036"/>
              <w:placeholder>
                <w:docPart w:val="61FF395929F24F1895399A55C393171C"/>
              </w:placeholder>
              <w:temporary/>
              <w:showingPlcHdr/>
              <w15:appearance w15:val="hidden"/>
            </w:sdtPr>
            <w:sdtEndPr/>
            <w:sdtContent>
              <w:p w14:paraId="7773800E" w14:textId="77777777" w:rsidR="00843164" w:rsidRPr="00843164" w:rsidRDefault="00843164" w:rsidP="00297EBC">
                <w:pPr>
                  <w:pStyle w:val="ListBullet"/>
                </w:pPr>
                <w:r w:rsidRPr="00843164">
                  <w:t>This is the place for a brief summary of your key responsibilities and most stellar accomplishments.</w:t>
                </w:r>
              </w:p>
            </w:sdtContent>
          </w:sdt>
        </w:tc>
      </w:tr>
      <w:tr w:rsidR="00843164" w:rsidRPr="00843164" w14:paraId="68B9F331" w14:textId="77777777" w:rsidTr="00526C73">
        <w:tc>
          <w:tcPr>
            <w:tcW w:w="913" w:type="pct"/>
          </w:tcPr>
          <w:p w14:paraId="3D511401" w14:textId="77777777" w:rsidR="00843164" w:rsidRPr="00843164" w:rsidRDefault="00DC7637" w:rsidP="00843164">
            <w:pPr>
              <w:pStyle w:val="Date"/>
            </w:pPr>
            <w:sdt>
              <w:sdtPr>
                <w:alias w:val="Enter Dates From for employment 2:"/>
                <w:tag w:val="Enter Dates From for employment 2:"/>
                <w:id w:val="456924956"/>
                <w:placeholder>
                  <w:docPart w:val="F7EB5D5E8F9143549288A8C07E3F1FA4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2:"/>
                <w:tag w:val="Enter Dates To for employment 2:"/>
                <w:id w:val="-1308615942"/>
                <w:placeholder>
                  <w:docPart w:val="48C6EB7FD926451A9BFF273C001B378C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14:paraId="6A794F84" w14:textId="262AB8B5" w:rsidR="00843164" w:rsidRPr="00843164" w:rsidRDefault="00481742" w:rsidP="00297EBC">
            <w:r w:rsidRPr="00481742">
              <w:rPr>
                <w:color w:val="auto"/>
              </w:rPr>
              <w:t>Software Developer</w:t>
            </w:r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Company Name 2:"/>
                <w:tag w:val="Enter Company Name 2:"/>
                <w:id w:val="-1799369095"/>
                <w:placeholder>
                  <w:docPart w:val="1655F28368F545739CA74D942172734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Company Name</w:t>
                </w:r>
              </w:sdtContent>
            </w:sdt>
          </w:p>
          <w:p w14:paraId="4AEC5D09" w14:textId="660F59F4" w:rsidR="00843164" w:rsidRPr="00843164" w:rsidRDefault="00843164" w:rsidP="00481742">
            <w:pPr>
              <w:pStyle w:val="ListBullet"/>
              <w:numPr>
                <w:ilvl w:val="0"/>
                <w:numId w:val="0"/>
              </w:numPr>
              <w:ind w:left="101"/>
            </w:pPr>
          </w:p>
        </w:tc>
      </w:tr>
    </w:tbl>
    <w:sdt>
      <w:sdtPr>
        <w:alias w:val="Education heading:"/>
        <w:tag w:val="Education heading:"/>
        <w:id w:val="989682148"/>
        <w:placeholder>
          <w:docPart w:val="80828D41D79A4BA5AB558AF0CE6295DB"/>
        </w:placeholder>
        <w:temporary/>
        <w:showingPlcHdr/>
        <w15:appearance w15:val="hidden"/>
      </w:sdtPr>
      <w:sdtEndPr/>
      <w:sdtContent>
        <w:p w14:paraId="40B37F3C" w14:textId="77777777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115648A6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4124F1DF" w14:textId="77777777" w:rsidR="00843164" w:rsidRPr="00843164" w:rsidRDefault="00DC7637" w:rsidP="00297EBC">
            <w:pPr>
              <w:pStyle w:val="Date"/>
            </w:pPr>
            <w:sdt>
              <w:sdtPr>
                <w:alias w:val="Enter Dates From for Education:"/>
                <w:tag w:val="Enter Dates From for Education:"/>
                <w:id w:val="292942290"/>
                <w:placeholder>
                  <w:docPart w:val="84AB3EA6E5B14D77846B8D9C7444057D"/>
                </w:placeholder>
                <w:temporary/>
                <w:showingPlcHdr/>
                <w15:appearance w15:val="hidden"/>
              </w:sdtPr>
              <w:sdtEndPr/>
              <w:sdtContent>
                <w:r w:rsidR="00843164">
                  <w:t>Dates 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ducation:"/>
                <w:tag w:val="Enter Dates To for Education:"/>
                <w:id w:val="2091974948"/>
                <w:placeholder>
                  <w:docPart w:val="85B176E79130474894ED4F90898462B8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14:paraId="415FC005" w14:textId="2B46450E" w:rsidR="00843164" w:rsidRPr="00843164" w:rsidRDefault="005B2494" w:rsidP="00297EBC">
            <w:r>
              <w:t>MCA</w:t>
            </w:r>
            <w:r w:rsidR="00843164" w:rsidRPr="00843164">
              <w:t>,  </w:t>
            </w:r>
            <w:sdt>
              <w:sdtPr>
                <w:alias w:val="Enter Location:"/>
                <w:tag w:val="Enter Location:"/>
                <w:id w:val="-996261392"/>
                <w:placeholder>
                  <w:docPart w:val="E7F900AEFF9543669CCB5E2EBAFA7843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Location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School Name:"/>
                <w:tag w:val="Enter School Name:"/>
                <w:id w:val="-2045042378"/>
                <w:placeholder>
                  <w:docPart w:val="5CF495D2950A4ECF9DD3FB1FE6FC124F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School Name</w:t>
                </w:r>
              </w:sdtContent>
            </w:sdt>
          </w:p>
        </w:tc>
      </w:tr>
      <w:tr w:rsidR="005B2494" w:rsidRPr="00843164" w14:paraId="0D9F5A6C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691ECCD2" w14:textId="6E26C83C" w:rsidR="005B2494" w:rsidRDefault="005B2494" w:rsidP="00297EBC">
            <w:pPr>
              <w:pStyle w:val="Date"/>
            </w:pPr>
            <w:r>
              <w:t>Date From-To</w:t>
            </w:r>
          </w:p>
        </w:tc>
        <w:tc>
          <w:tcPr>
            <w:tcW w:w="4087" w:type="pct"/>
          </w:tcPr>
          <w:p w14:paraId="5DA492C4" w14:textId="470E9607" w:rsidR="005B2494" w:rsidRDefault="005B2494" w:rsidP="00297EBC">
            <w:r>
              <w:t xml:space="preserve">BSc </w:t>
            </w:r>
          </w:p>
        </w:tc>
      </w:tr>
    </w:tbl>
    <w:p w14:paraId="362DD110" w14:textId="6A709810" w:rsidR="00126049" w:rsidRPr="00843164" w:rsidRDefault="005B2494" w:rsidP="002563E8">
      <w:pPr>
        <w:pStyle w:val="Heading1"/>
      </w:pPr>
      <w:r>
        <w:t>Projets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7BB51DDA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16BA149A" w14:textId="5AE9FBB3" w:rsidR="00260D3F" w:rsidRPr="00843164" w:rsidRDefault="00260D3F" w:rsidP="00126049"/>
        </w:tc>
      </w:tr>
    </w:tbl>
    <w:p w14:paraId="6E472017" w14:textId="5C44C3E5" w:rsidR="00126049" w:rsidRPr="00843164" w:rsidRDefault="005B2494" w:rsidP="002563E8">
      <w:pPr>
        <w:pStyle w:val="Heading1"/>
      </w:pPr>
      <w:r>
        <w:t>Projects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843164" w14:paraId="56FBE6AA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9A701C6" w14:textId="393867E1" w:rsidR="00260D3F" w:rsidRPr="00843164" w:rsidRDefault="00260D3F" w:rsidP="00CF2932"/>
        </w:tc>
      </w:tr>
    </w:tbl>
    <w:p w14:paraId="18CCEA84" w14:textId="77777777"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172E3" w14:textId="77777777" w:rsidR="00DC7637" w:rsidRDefault="00DC7637">
      <w:pPr>
        <w:spacing w:after="0"/>
      </w:pPr>
      <w:r>
        <w:separator/>
      </w:r>
    </w:p>
    <w:p w14:paraId="3E91794F" w14:textId="77777777" w:rsidR="00DC7637" w:rsidRDefault="00DC7637"/>
  </w:endnote>
  <w:endnote w:type="continuationSeparator" w:id="0">
    <w:p w14:paraId="685F4C7A" w14:textId="77777777" w:rsidR="00DC7637" w:rsidRDefault="00DC7637">
      <w:pPr>
        <w:spacing w:after="0"/>
      </w:pPr>
      <w:r>
        <w:continuationSeparator/>
      </w:r>
    </w:p>
    <w:p w14:paraId="2B05E3A0" w14:textId="77777777" w:rsidR="00DC7637" w:rsidRDefault="00DC76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B767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4A4BB" w14:textId="77777777" w:rsidR="00DC7637" w:rsidRDefault="00DC7637">
      <w:pPr>
        <w:spacing w:after="0"/>
      </w:pPr>
      <w:r>
        <w:separator/>
      </w:r>
    </w:p>
    <w:p w14:paraId="29C09425" w14:textId="77777777" w:rsidR="00DC7637" w:rsidRDefault="00DC7637"/>
  </w:footnote>
  <w:footnote w:type="continuationSeparator" w:id="0">
    <w:p w14:paraId="08F5521B" w14:textId="77777777" w:rsidR="00DC7637" w:rsidRDefault="00DC7637">
      <w:pPr>
        <w:spacing w:after="0"/>
      </w:pPr>
      <w:r>
        <w:continuationSeparator/>
      </w:r>
    </w:p>
    <w:p w14:paraId="465B8610" w14:textId="77777777" w:rsidR="00DC7637" w:rsidRDefault="00DC76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42"/>
    <w:rsid w:val="000C0CA7"/>
    <w:rsid w:val="000F2762"/>
    <w:rsid w:val="00126049"/>
    <w:rsid w:val="0014523F"/>
    <w:rsid w:val="00254924"/>
    <w:rsid w:val="002563E8"/>
    <w:rsid w:val="00260D3F"/>
    <w:rsid w:val="00481742"/>
    <w:rsid w:val="004827F9"/>
    <w:rsid w:val="00526C73"/>
    <w:rsid w:val="005B2494"/>
    <w:rsid w:val="00650306"/>
    <w:rsid w:val="00693B17"/>
    <w:rsid w:val="00762CE4"/>
    <w:rsid w:val="0077149B"/>
    <w:rsid w:val="00797C46"/>
    <w:rsid w:val="00843164"/>
    <w:rsid w:val="00854E7D"/>
    <w:rsid w:val="008551F7"/>
    <w:rsid w:val="008A74DF"/>
    <w:rsid w:val="008B5DC0"/>
    <w:rsid w:val="00931654"/>
    <w:rsid w:val="00A82DCC"/>
    <w:rsid w:val="00C02E26"/>
    <w:rsid w:val="00C067C5"/>
    <w:rsid w:val="00CC05D9"/>
    <w:rsid w:val="00CD7582"/>
    <w:rsid w:val="00D0020C"/>
    <w:rsid w:val="00D06E8C"/>
    <w:rsid w:val="00D568D3"/>
    <w:rsid w:val="00D65641"/>
    <w:rsid w:val="00D81F4E"/>
    <w:rsid w:val="00DC7637"/>
    <w:rsid w:val="00E42361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067A"/>
  <w15:chartTrackingRefBased/>
  <w15:docId w15:val="{374695EC-E0E2-4951-A3DD-517E1769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an\AppData\Local\Microsoft\Office\16.0\DTS\en-US%7b45CBF218-D64C-4E82-9ABD-3D77E378DDAD%7d\%7b98D55FB7-266C-4754-B442-EE14DB642B01%7dtf029194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DEB7568C644DA68A090E1BE4F78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2DB64-22BD-4315-B9F8-496F1F23F8E6}"/>
      </w:docPartPr>
      <w:docPartBody>
        <w:p w:rsidR="00000000" w:rsidRDefault="00FA69D8">
          <w:pPr>
            <w:pStyle w:val="49DEB7568C644DA68A090E1BE4F78000"/>
          </w:pPr>
          <w:r w:rsidRPr="00843164">
            <w:t>Objective</w:t>
          </w:r>
        </w:p>
      </w:docPartBody>
    </w:docPart>
    <w:docPart>
      <w:docPartPr>
        <w:name w:val="4A43E180681045ED96A5A74288084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4A8EB-FE33-4DAD-85AA-74400CB13E04}"/>
      </w:docPartPr>
      <w:docPartBody>
        <w:p w:rsidR="00000000" w:rsidRDefault="00FA69D8">
          <w:pPr>
            <w:pStyle w:val="4A43E180681045ED96A5A74288084E3A"/>
          </w:pPr>
          <w:r w:rsidRPr="00843164">
            <w:t>Skills &amp; Abilities</w:t>
          </w:r>
        </w:p>
      </w:docPartBody>
    </w:docPart>
    <w:docPart>
      <w:docPartPr>
        <w:name w:val="29D8CDAD37384FEDA41D495D04EC2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79E99-662E-4704-8415-D88B255D063C}"/>
      </w:docPartPr>
      <w:docPartBody>
        <w:p w:rsidR="00000000" w:rsidRDefault="00FA69D8">
          <w:pPr>
            <w:pStyle w:val="29D8CDAD37384FEDA41D495D04EC2B14"/>
          </w:pPr>
          <w:r w:rsidRPr="00843164">
            <w:t>Experience</w:t>
          </w:r>
        </w:p>
      </w:docPartBody>
    </w:docPart>
    <w:docPart>
      <w:docPartPr>
        <w:name w:val="F46DD5A8E4924AB1997CE19932FBE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2F681-5FBE-480E-86C7-EDC138F05C95}"/>
      </w:docPartPr>
      <w:docPartBody>
        <w:p w:rsidR="00000000" w:rsidRDefault="00FA69D8">
          <w:pPr>
            <w:pStyle w:val="F46DD5A8E4924AB1997CE19932FBEC35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707A1D869B6D4FDCB964445CA9EA7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E5C28-453E-4B9A-B9EF-897DA7656DE1}"/>
      </w:docPartPr>
      <w:docPartBody>
        <w:p w:rsidR="00000000" w:rsidRDefault="00FA69D8">
          <w:pPr>
            <w:pStyle w:val="707A1D869B6D4FDCB964445CA9EA745F"/>
          </w:pPr>
          <w:r w:rsidRPr="00843164">
            <w:t>To</w:t>
          </w:r>
        </w:p>
      </w:docPartBody>
    </w:docPart>
    <w:docPart>
      <w:docPartPr>
        <w:name w:val="61FF395929F24F1895399A55C3931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A2FF8-9C89-431F-876A-3BE648BFA10A}"/>
      </w:docPartPr>
      <w:docPartBody>
        <w:p w:rsidR="00000000" w:rsidRDefault="00FA69D8">
          <w:pPr>
            <w:pStyle w:val="61FF395929F24F1895399A55C393171C"/>
          </w:pPr>
          <w:r w:rsidRPr="00843164">
            <w:t>This is the place for a brief summary of your key res</w:t>
          </w:r>
          <w:r w:rsidRPr="00843164">
            <w:t>ponsibilities and most stellar accomplishments.</w:t>
          </w:r>
        </w:p>
      </w:docPartBody>
    </w:docPart>
    <w:docPart>
      <w:docPartPr>
        <w:name w:val="F7EB5D5E8F9143549288A8C07E3F1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ECE41-AFB9-4BCD-90E8-2AD1834179D0}"/>
      </w:docPartPr>
      <w:docPartBody>
        <w:p w:rsidR="00000000" w:rsidRDefault="00FA69D8">
          <w:pPr>
            <w:pStyle w:val="F7EB5D5E8F9143549288A8C07E3F1FA4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48C6EB7FD926451A9BFF273C001B3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0A05A-97CD-4710-95B3-5173644E4CA3}"/>
      </w:docPartPr>
      <w:docPartBody>
        <w:p w:rsidR="00000000" w:rsidRDefault="00FA69D8">
          <w:pPr>
            <w:pStyle w:val="48C6EB7FD926451A9BFF273C001B378C"/>
          </w:pPr>
          <w:r w:rsidRPr="00843164">
            <w:t>To</w:t>
          </w:r>
        </w:p>
      </w:docPartBody>
    </w:docPart>
    <w:docPart>
      <w:docPartPr>
        <w:name w:val="1655F28368F545739CA74D9421727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833B3-7CA6-45D4-8327-6B00864D96BB}"/>
      </w:docPartPr>
      <w:docPartBody>
        <w:p w:rsidR="00000000" w:rsidRDefault="00FA69D8">
          <w:pPr>
            <w:pStyle w:val="1655F28368F545739CA74D942172734D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80828D41D79A4BA5AB558AF0CE629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73311-481B-4CAA-A235-8D60E21613F7}"/>
      </w:docPartPr>
      <w:docPartBody>
        <w:p w:rsidR="00000000" w:rsidRDefault="00FA69D8">
          <w:pPr>
            <w:pStyle w:val="80828D41D79A4BA5AB558AF0CE6295DB"/>
          </w:pPr>
          <w:r w:rsidRPr="00843164">
            <w:t>Education</w:t>
          </w:r>
        </w:p>
      </w:docPartBody>
    </w:docPart>
    <w:docPart>
      <w:docPartPr>
        <w:name w:val="84AB3EA6E5B14D77846B8D9C74440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6271C-1920-418E-BEFD-481D39FEB787}"/>
      </w:docPartPr>
      <w:docPartBody>
        <w:p w:rsidR="00000000" w:rsidRDefault="00FA69D8">
          <w:pPr>
            <w:pStyle w:val="84AB3EA6E5B14D77846B8D9C7444057D"/>
          </w:pPr>
          <w:r>
            <w:t>Dates F</w:t>
          </w:r>
          <w:r w:rsidRPr="00843164">
            <w:t>rom</w:t>
          </w:r>
        </w:p>
      </w:docPartBody>
    </w:docPart>
    <w:docPart>
      <w:docPartPr>
        <w:name w:val="85B176E79130474894ED4F9089846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AC03A-AAA4-4C12-B5C9-CD68603AD4AC}"/>
      </w:docPartPr>
      <w:docPartBody>
        <w:p w:rsidR="00000000" w:rsidRDefault="00FA69D8">
          <w:pPr>
            <w:pStyle w:val="85B176E79130474894ED4F90898462B8"/>
          </w:pPr>
          <w:r w:rsidRPr="00843164">
            <w:t>To</w:t>
          </w:r>
        </w:p>
      </w:docPartBody>
    </w:docPart>
    <w:docPart>
      <w:docPartPr>
        <w:name w:val="E7F900AEFF9543669CCB5E2EBAFA7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7D115-9393-48F7-B677-F3EEC9B361B3}"/>
      </w:docPartPr>
      <w:docPartBody>
        <w:p w:rsidR="00000000" w:rsidRDefault="00FA69D8">
          <w:pPr>
            <w:pStyle w:val="E7F900AEFF9543669CCB5E2EBAFA7843"/>
          </w:pPr>
          <w:r w:rsidRPr="00843164">
            <w:t>Location</w:t>
          </w:r>
        </w:p>
      </w:docPartBody>
    </w:docPart>
    <w:docPart>
      <w:docPartPr>
        <w:name w:val="5CF495D2950A4ECF9DD3FB1FE6FC1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3D8C0-B3CD-4F25-9F30-F4FC9E54E8BF}"/>
      </w:docPartPr>
      <w:docPartBody>
        <w:p w:rsidR="00000000" w:rsidRDefault="00FA69D8">
          <w:pPr>
            <w:pStyle w:val="5CF495D2950A4ECF9DD3FB1FE6FC124F"/>
          </w:pPr>
          <w:r w:rsidRPr="00797C46">
            <w:rPr>
              <w:rStyle w:val="Emphasis"/>
            </w:rPr>
            <w:t>School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E0"/>
    <w:rsid w:val="00ED5BE0"/>
    <w:rsid w:val="00FA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2C047154D843E784F3A64A4A11A615">
    <w:name w:val="FA2C047154D843E784F3A64A4A11A615"/>
  </w:style>
  <w:style w:type="paragraph" w:customStyle="1" w:styleId="3D2C869F182C4302B34E8783EC67DA80">
    <w:name w:val="3D2C869F182C4302B34E8783EC67DA80"/>
  </w:style>
  <w:style w:type="paragraph" w:customStyle="1" w:styleId="675D28D00DD94CF09994996D711EA6AE">
    <w:name w:val="675D28D00DD94CF09994996D711EA6AE"/>
  </w:style>
  <w:style w:type="paragraph" w:customStyle="1" w:styleId="70C23B43DB8E4BA990DDDEC2C364F387">
    <w:name w:val="70C23B43DB8E4BA990DDDEC2C364F387"/>
  </w:style>
  <w:style w:type="paragraph" w:customStyle="1" w:styleId="49DEB7568C644DA68A090E1BE4F78000">
    <w:name w:val="49DEB7568C644DA68A090E1BE4F78000"/>
  </w:style>
  <w:style w:type="paragraph" w:customStyle="1" w:styleId="6DD34DE73A9D41299919A5EAA1908ED0">
    <w:name w:val="6DD34DE73A9D41299919A5EAA1908ED0"/>
  </w:style>
  <w:style w:type="paragraph" w:customStyle="1" w:styleId="4A43E180681045ED96A5A74288084E3A">
    <w:name w:val="4A43E180681045ED96A5A74288084E3A"/>
  </w:style>
  <w:style w:type="paragraph" w:customStyle="1" w:styleId="F6E53F97C6DA4983B1D19F2BC307F836">
    <w:name w:val="F6E53F97C6DA4983B1D19F2BC307F836"/>
  </w:style>
  <w:style w:type="paragraph" w:customStyle="1" w:styleId="29D8CDAD37384FEDA41D495D04EC2B14">
    <w:name w:val="29D8CDAD37384FEDA41D495D04EC2B14"/>
  </w:style>
  <w:style w:type="paragraph" w:customStyle="1" w:styleId="F46DD5A8E4924AB1997CE19932FBEC35">
    <w:name w:val="F46DD5A8E4924AB1997CE19932FBEC35"/>
  </w:style>
  <w:style w:type="paragraph" w:customStyle="1" w:styleId="707A1D869B6D4FDCB964445CA9EA745F">
    <w:name w:val="707A1D869B6D4FDCB964445CA9EA745F"/>
  </w:style>
  <w:style w:type="paragraph" w:customStyle="1" w:styleId="F2E8ADDAB821453EA94FE802236999B3">
    <w:name w:val="F2E8ADDAB821453EA94FE802236999B3"/>
  </w:style>
  <w:style w:type="character" w:styleId="Emphasis">
    <w:name w:val="Emphasis"/>
    <w:basedOn w:val="DefaultParagraphFont"/>
    <w:uiPriority w:val="7"/>
    <w:unhideWhenUsed/>
    <w:qFormat/>
    <w:rsid w:val="00ED5BE0"/>
    <w:rPr>
      <w:i/>
      <w:iCs/>
      <w:color w:val="404040" w:themeColor="text1" w:themeTint="BF"/>
    </w:rPr>
  </w:style>
  <w:style w:type="paragraph" w:customStyle="1" w:styleId="7E17FD1FFC044697BBE094569E8CDC44">
    <w:name w:val="7E17FD1FFC044697BBE094569E8CDC44"/>
  </w:style>
  <w:style w:type="paragraph" w:customStyle="1" w:styleId="61FF395929F24F1895399A55C393171C">
    <w:name w:val="61FF395929F24F1895399A55C393171C"/>
  </w:style>
  <w:style w:type="paragraph" w:customStyle="1" w:styleId="F7EB5D5E8F9143549288A8C07E3F1FA4">
    <w:name w:val="F7EB5D5E8F9143549288A8C07E3F1FA4"/>
  </w:style>
  <w:style w:type="paragraph" w:customStyle="1" w:styleId="48C6EB7FD926451A9BFF273C001B378C">
    <w:name w:val="48C6EB7FD926451A9BFF273C001B378C"/>
  </w:style>
  <w:style w:type="paragraph" w:customStyle="1" w:styleId="16CE2CECBA3248C8AD3460464B515C5E">
    <w:name w:val="16CE2CECBA3248C8AD3460464B515C5E"/>
  </w:style>
  <w:style w:type="paragraph" w:customStyle="1" w:styleId="1655F28368F545739CA74D942172734D">
    <w:name w:val="1655F28368F545739CA74D942172734D"/>
  </w:style>
  <w:style w:type="paragraph" w:customStyle="1" w:styleId="9798AA00A85041D581F1D19CB89E2564">
    <w:name w:val="9798AA00A85041D581F1D19CB89E2564"/>
  </w:style>
  <w:style w:type="paragraph" w:customStyle="1" w:styleId="80828D41D79A4BA5AB558AF0CE6295DB">
    <w:name w:val="80828D41D79A4BA5AB558AF0CE6295DB"/>
  </w:style>
  <w:style w:type="paragraph" w:customStyle="1" w:styleId="84AB3EA6E5B14D77846B8D9C7444057D">
    <w:name w:val="84AB3EA6E5B14D77846B8D9C7444057D"/>
  </w:style>
  <w:style w:type="paragraph" w:customStyle="1" w:styleId="85B176E79130474894ED4F90898462B8">
    <w:name w:val="85B176E79130474894ED4F90898462B8"/>
  </w:style>
  <w:style w:type="paragraph" w:customStyle="1" w:styleId="3EA733BECD1D4A01AA56269B9EABF38C">
    <w:name w:val="3EA733BECD1D4A01AA56269B9EABF38C"/>
  </w:style>
  <w:style w:type="paragraph" w:customStyle="1" w:styleId="E7F900AEFF9543669CCB5E2EBAFA7843">
    <w:name w:val="E7F900AEFF9543669CCB5E2EBAFA7843"/>
  </w:style>
  <w:style w:type="paragraph" w:customStyle="1" w:styleId="5CF495D2950A4ECF9DD3FB1FE6FC124F">
    <w:name w:val="5CF495D2950A4ECF9DD3FB1FE6FC124F"/>
  </w:style>
  <w:style w:type="paragraph" w:customStyle="1" w:styleId="80AD546D1C4B4DFB9D2C859A499B1037">
    <w:name w:val="80AD546D1C4B4DFB9D2C859A499B1037"/>
  </w:style>
  <w:style w:type="paragraph" w:customStyle="1" w:styleId="152BE8CE2E3842C4AAC89D44F604ED3E">
    <w:name w:val="152BE8CE2E3842C4AAC89D44F604ED3E"/>
  </w:style>
  <w:style w:type="paragraph" w:customStyle="1" w:styleId="02E543821B8440928F6131EDA691ACD7">
    <w:name w:val="02E543821B8440928F6131EDA691ACD7"/>
  </w:style>
  <w:style w:type="paragraph" w:customStyle="1" w:styleId="53BCF859302F48BB8DEADDD4A2A496A3">
    <w:name w:val="53BCF859302F48BB8DEADDD4A2A496A3"/>
  </w:style>
  <w:style w:type="paragraph" w:customStyle="1" w:styleId="F6872ED4F5D04F93801D7F8A39132D89">
    <w:name w:val="F6872ED4F5D04F93801D7F8A39132D89"/>
    <w:rsid w:val="00ED5BE0"/>
  </w:style>
  <w:style w:type="paragraph" w:customStyle="1" w:styleId="371BE83689884F2890C3E8670129C0E9">
    <w:name w:val="371BE83689884F2890C3E8670129C0E9"/>
    <w:rsid w:val="00ED5BE0"/>
  </w:style>
  <w:style w:type="paragraph" w:customStyle="1" w:styleId="5A91134FE00F408697653FAAF64530D8">
    <w:name w:val="5A91134FE00F408697653FAAF64530D8"/>
    <w:rsid w:val="00ED5BE0"/>
  </w:style>
  <w:style w:type="paragraph" w:customStyle="1" w:styleId="393AFB86C8784A7A984DEADD5425B778">
    <w:name w:val="393AFB86C8784A7A984DEADD5425B778"/>
    <w:rsid w:val="00ED5BE0"/>
  </w:style>
  <w:style w:type="paragraph" w:customStyle="1" w:styleId="C6C1AAF499B54D8DB585BD8A90464C7F">
    <w:name w:val="C6C1AAF499B54D8DB585BD8A90464C7F"/>
    <w:rsid w:val="00ED5BE0"/>
  </w:style>
  <w:style w:type="paragraph" w:customStyle="1" w:styleId="E92FC80A279A401CB6091B98509392A8">
    <w:name w:val="E92FC80A279A401CB6091B98509392A8"/>
    <w:rsid w:val="00ED5BE0"/>
  </w:style>
  <w:style w:type="paragraph" w:customStyle="1" w:styleId="F6DB52A54A0542A4BEF1B9616B636DDD">
    <w:name w:val="F6DB52A54A0542A4BEF1B9616B636DDD"/>
    <w:rsid w:val="00ED5BE0"/>
  </w:style>
  <w:style w:type="paragraph" w:customStyle="1" w:styleId="26434F4E2A394B369DB7052C550827F6">
    <w:name w:val="26434F4E2A394B369DB7052C550827F6"/>
    <w:rsid w:val="00ED5BE0"/>
  </w:style>
  <w:style w:type="paragraph" w:customStyle="1" w:styleId="1143E8B332384FD2B0A0BFCBC73E2EDF">
    <w:name w:val="1143E8B332384FD2B0A0BFCBC73E2EDF"/>
    <w:rsid w:val="00ED5BE0"/>
  </w:style>
  <w:style w:type="paragraph" w:customStyle="1" w:styleId="763087186E6640A4A5FF65B9099F38E4">
    <w:name w:val="763087186E6640A4A5FF65B9099F38E4"/>
    <w:rsid w:val="00ED5BE0"/>
  </w:style>
  <w:style w:type="paragraph" w:customStyle="1" w:styleId="E0AF98EC00DF47E8B48230567CD29182">
    <w:name w:val="E0AF98EC00DF47E8B48230567CD29182"/>
    <w:rsid w:val="00ED5BE0"/>
  </w:style>
  <w:style w:type="paragraph" w:customStyle="1" w:styleId="7247188432EA4BD09FD0A9C230EEB887">
    <w:name w:val="7247188432EA4BD09FD0A9C230EEB887"/>
    <w:rsid w:val="00ED5BE0"/>
  </w:style>
  <w:style w:type="paragraph" w:customStyle="1" w:styleId="46CD6932E8BE4F1683A3E6D20046A676">
    <w:name w:val="46CD6932E8BE4F1683A3E6D20046A676"/>
    <w:rsid w:val="00ED5BE0"/>
  </w:style>
  <w:style w:type="paragraph" w:customStyle="1" w:styleId="DC729870DACA420994E71AE4E3275F8B">
    <w:name w:val="DC729870DACA420994E71AE4E3275F8B"/>
    <w:rsid w:val="00ED5BE0"/>
  </w:style>
  <w:style w:type="paragraph" w:customStyle="1" w:styleId="831ED8F1B4A14875819914C5EB15647B">
    <w:name w:val="831ED8F1B4A14875819914C5EB15647B"/>
    <w:rsid w:val="00ED5BE0"/>
  </w:style>
  <w:style w:type="paragraph" w:customStyle="1" w:styleId="A959B02FB16D4850A2A1F67EF80AA8D4">
    <w:name w:val="A959B02FB16D4850A2A1F67EF80AA8D4"/>
    <w:rsid w:val="00ED5BE0"/>
  </w:style>
  <w:style w:type="paragraph" w:customStyle="1" w:styleId="BF89A66ED3834DD5869BD040D838D3FB">
    <w:name w:val="BF89A66ED3834DD5869BD040D838D3FB"/>
    <w:rsid w:val="00ED5BE0"/>
  </w:style>
  <w:style w:type="paragraph" w:customStyle="1" w:styleId="7BF0E63809D24FB0A3142AB5CCC7808D">
    <w:name w:val="7BF0E63809D24FB0A3142AB5CCC7808D"/>
    <w:rsid w:val="00ED5BE0"/>
  </w:style>
  <w:style w:type="paragraph" w:customStyle="1" w:styleId="08A185B43D534DA68234222D3E4552EC">
    <w:name w:val="08A185B43D534DA68234222D3E4552EC"/>
    <w:rsid w:val="00ED5BE0"/>
  </w:style>
  <w:style w:type="paragraph" w:customStyle="1" w:styleId="54D38D25F74D4BEB819B9C5101B33759">
    <w:name w:val="54D38D25F74D4BEB819B9C5101B33759"/>
    <w:rsid w:val="00ED5BE0"/>
  </w:style>
  <w:style w:type="paragraph" w:customStyle="1" w:styleId="130BA402290F4BC886232C5C09C625A1">
    <w:name w:val="130BA402290F4BC886232C5C09C625A1"/>
    <w:rsid w:val="00ED5BE0"/>
  </w:style>
  <w:style w:type="paragraph" w:customStyle="1" w:styleId="5574701BD7564DD1838F7F41C510B667">
    <w:name w:val="5574701BD7564DD1838F7F41C510B667"/>
    <w:rsid w:val="00ED5B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{98D55FB7-266C-4754-B442-EE14DB642B01}tf02919464_win32</Template>
  <TotalTime>28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rajan</dc:creator>
  <cp:lastModifiedBy>Rajanikanta Pradhan</cp:lastModifiedBy>
  <cp:revision>3</cp:revision>
  <dcterms:created xsi:type="dcterms:W3CDTF">2020-07-06T04:34:00Z</dcterms:created>
  <dcterms:modified xsi:type="dcterms:W3CDTF">2020-07-06T05:21:00Z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